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AA4E5" w14:textId="3771D2FB" w:rsidR="002E626B" w:rsidRPr="00C8536A" w:rsidRDefault="00C8536A" w:rsidP="00224640">
      <w:pPr>
        <w:pStyle w:val="Title"/>
        <w:rPr>
          <w:sz w:val="96"/>
          <w:szCs w:val="52"/>
        </w:rPr>
      </w:pPr>
      <w:r w:rsidRPr="00C8536A">
        <w:rPr>
          <w:rStyle w:val="Emphasis"/>
          <w:sz w:val="96"/>
          <w:szCs w:val="52"/>
        </w:rPr>
        <w:t xml:space="preserve">Land Temperature Increase due to Global Warming </w:t>
      </w:r>
    </w:p>
    <w:p w14:paraId="7AA4D8E1" w14:textId="7445BB8A" w:rsidR="00C31B26" w:rsidRPr="007F7F2C" w:rsidRDefault="007F7F2C" w:rsidP="00224640">
      <w:pPr>
        <w:pStyle w:val="Subtitle"/>
        <w:rPr>
          <w:sz w:val="44"/>
          <w:szCs w:val="24"/>
        </w:rPr>
      </w:pPr>
      <w:r w:rsidRPr="007F7F2C">
        <w:rPr>
          <w:sz w:val="44"/>
          <w:szCs w:val="24"/>
        </w:rPr>
        <w:t>Predicting</w:t>
      </w:r>
      <w:r>
        <w:rPr>
          <w:sz w:val="44"/>
          <w:szCs w:val="24"/>
        </w:rPr>
        <w:t xml:space="preserve"> temperature for</w:t>
      </w:r>
      <w:r w:rsidRPr="007F7F2C">
        <w:rPr>
          <w:sz w:val="44"/>
          <w:szCs w:val="24"/>
        </w:rPr>
        <w:t xml:space="preserve"> </w:t>
      </w:r>
      <w:r>
        <w:rPr>
          <w:sz w:val="44"/>
          <w:szCs w:val="24"/>
        </w:rPr>
        <w:t xml:space="preserve">the </w:t>
      </w:r>
      <w:r w:rsidRPr="007F7F2C">
        <w:rPr>
          <w:sz w:val="44"/>
          <w:szCs w:val="24"/>
        </w:rPr>
        <w:t>next 100 years b</w:t>
      </w:r>
      <w:r w:rsidR="00C8536A" w:rsidRPr="007F7F2C">
        <w:rPr>
          <w:sz w:val="44"/>
          <w:szCs w:val="24"/>
        </w:rPr>
        <w:t xml:space="preserve">ased on 263 years of global temperature data from 1753 to 2015 </w:t>
      </w:r>
    </w:p>
    <w:p w14:paraId="21211AF6" w14:textId="77777777" w:rsidR="00C31B26" w:rsidRPr="000040C5" w:rsidRDefault="003414F4" w:rsidP="00224640">
      <w:pPr>
        <w:pStyle w:val="CoverHead1"/>
      </w:pPr>
      <w:sdt>
        <w:sdtPr>
          <w:id w:val="-30888360"/>
          <w:placeholder>
            <w:docPart w:val="26EE10E6F5F14BF3BCF42ED9634E5BB5"/>
          </w:placeholder>
          <w:temporary/>
          <w:showingPlcHdr/>
          <w15:appearance w15:val="hidden"/>
        </w:sdtPr>
        <w:sdtEndPr/>
        <w:sdtContent>
          <w:r w:rsidR="00224640" w:rsidRPr="000040C5">
            <w:t>Student:</w:t>
          </w:r>
        </w:sdtContent>
      </w:sdt>
    </w:p>
    <w:p w14:paraId="7651AD17" w14:textId="468B98B4" w:rsidR="007D19C5" w:rsidRDefault="00C8536A" w:rsidP="007D19C5">
      <w:pPr>
        <w:pStyle w:val="CoverHead2"/>
      </w:pPr>
      <w:r>
        <w:t>Snehaa Vijayanand Potdar</w:t>
      </w:r>
    </w:p>
    <w:p w14:paraId="0EB5D77C" w14:textId="30EE5CF9" w:rsidR="007D19C5" w:rsidRPr="000040C5" w:rsidRDefault="007D19C5" w:rsidP="007D19C5">
      <w:pPr>
        <w:pStyle w:val="CoverHead1"/>
      </w:pPr>
      <w:r>
        <w:t>Term:</w:t>
      </w:r>
    </w:p>
    <w:p w14:paraId="71186445" w14:textId="792CCB99" w:rsidR="007D19C5" w:rsidRPr="000040C5" w:rsidRDefault="007D19C5" w:rsidP="007D19C5">
      <w:pPr>
        <w:pStyle w:val="CoverHead2"/>
      </w:pPr>
      <w:r>
        <w:t>Fall 2019</w:t>
      </w:r>
    </w:p>
    <w:p w14:paraId="36162C95" w14:textId="130D281A" w:rsidR="00224640" w:rsidRPr="000040C5" w:rsidRDefault="007F7F2C" w:rsidP="00224640">
      <w:pPr>
        <w:pStyle w:val="CoverHead1"/>
      </w:pPr>
      <w:r>
        <w:t>Instructor:</w:t>
      </w:r>
    </w:p>
    <w:p w14:paraId="0BB9246D" w14:textId="035CA9A7" w:rsidR="00EB6826" w:rsidRPr="000040C5" w:rsidRDefault="00C8536A" w:rsidP="006C67DE">
      <w:pPr>
        <w:pStyle w:val="CoverHead2"/>
      </w:pPr>
      <w:r>
        <w:t>Dr. Jiming Wu</w:t>
      </w:r>
    </w:p>
    <w:p w14:paraId="58B72A56" w14:textId="77777777" w:rsidR="00224640" w:rsidRPr="000040C5" w:rsidRDefault="003414F4" w:rsidP="00224640">
      <w:pPr>
        <w:pStyle w:val="CoverHead1"/>
      </w:pPr>
      <w:sdt>
        <w:sdtPr>
          <w:id w:val="-1976748250"/>
          <w:placeholder>
            <w:docPart w:val="BEB3F2953A7445A6B01AD987631E27B5"/>
          </w:placeholder>
          <w:temporary/>
          <w:showingPlcHdr/>
          <w15:appearance w15:val="hidden"/>
        </w:sdtPr>
        <w:sdtEndPr/>
        <w:sdtContent>
          <w:r w:rsidR="00224640" w:rsidRPr="000040C5">
            <w:t>Course:</w:t>
          </w:r>
        </w:sdtContent>
      </w:sdt>
    </w:p>
    <w:p w14:paraId="7CED9E70" w14:textId="746E0F6C" w:rsidR="00EB6826" w:rsidRPr="000040C5" w:rsidRDefault="003414F4" w:rsidP="007D19C5">
      <w:pPr>
        <w:pStyle w:val="CoverHead2"/>
      </w:pPr>
      <w:sdt>
        <w:sdtPr>
          <w:alias w:val="Title"/>
          <w:tag w:val=""/>
          <w:id w:val="-1762127408"/>
          <w:placeholder>
            <w:docPart w:val="1F8CC83598674DA7A5D46A4FFDB24E0D"/>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8536A">
            <w:t>BAN 693 – Business Analytics Capstone Project</w:t>
          </w:r>
        </w:sdtContent>
      </w:sdt>
      <w:r w:rsidR="00EB6826" w:rsidRPr="000040C5">
        <w:br w:type="page"/>
      </w:r>
    </w:p>
    <w:p w14:paraId="53AAB66E" w14:textId="5C95240A" w:rsidR="00B24BD5" w:rsidRDefault="00E054D8" w:rsidP="00D8227D">
      <w:pPr>
        <w:pStyle w:val="Heading1"/>
        <w:rPr>
          <w:rStyle w:val="Emphasis"/>
        </w:rPr>
      </w:pPr>
      <w:bookmarkStart w:id="0" w:name="_Toc25267352"/>
      <w:r>
        <w:rPr>
          <w:rStyle w:val="Emphasis"/>
        </w:rPr>
        <w:lastRenderedPageBreak/>
        <w:t>Table of Contents:</w:t>
      </w:r>
      <w:bookmarkEnd w:id="0"/>
    </w:p>
    <w:sdt>
      <w:sdtPr>
        <w:rPr>
          <w:rFonts w:asciiTheme="minorHAnsi" w:eastAsiaTheme="minorHAnsi" w:hAnsiTheme="minorHAnsi" w:cstheme="minorBidi"/>
          <w:color w:val="808080" w:themeColor="background1" w:themeShade="80"/>
          <w:sz w:val="26"/>
          <w:szCs w:val="26"/>
        </w:rPr>
        <w:id w:val="-1366365041"/>
        <w:docPartObj>
          <w:docPartGallery w:val="Table of Contents"/>
          <w:docPartUnique/>
        </w:docPartObj>
      </w:sdtPr>
      <w:sdtEndPr>
        <w:rPr>
          <w:b/>
          <w:bCs/>
          <w:noProof/>
        </w:rPr>
      </w:sdtEndPr>
      <w:sdtContent>
        <w:p w14:paraId="7C314BC1" w14:textId="46FB2E55" w:rsidR="002613BC" w:rsidRDefault="002613BC">
          <w:pPr>
            <w:pStyle w:val="TOCHeading"/>
          </w:pPr>
        </w:p>
        <w:p w14:paraId="3DA6D53C" w14:textId="3AA421BB" w:rsidR="00ED0512" w:rsidRDefault="002613BC">
          <w:pPr>
            <w:pStyle w:val="TOC1"/>
            <w:tabs>
              <w:tab w:val="right" w:leader="dot" w:pos="9394"/>
            </w:tabs>
            <w:rPr>
              <w:rFonts w:eastAsiaTheme="minorEastAsia"/>
              <w:noProof/>
              <w:color w:val="auto"/>
              <w:sz w:val="22"/>
              <w:szCs w:val="22"/>
            </w:rPr>
          </w:pPr>
          <w:r>
            <w:fldChar w:fldCharType="begin"/>
          </w:r>
          <w:r>
            <w:instrText xml:space="preserve"> TOC \o "1-3" \h \z \u </w:instrText>
          </w:r>
          <w:r>
            <w:fldChar w:fldCharType="separate"/>
          </w:r>
          <w:hyperlink w:anchor="_Toc25267352" w:history="1">
            <w:r w:rsidR="00ED0512" w:rsidRPr="005355F7">
              <w:rPr>
                <w:rStyle w:val="Hyperlink"/>
                <w:iCs/>
                <w:noProof/>
              </w:rPr>
              <w:t>Table of Contents:</w:t>
            </w:r>
            <w:r w:rsidR="00ED0512">
              <w:rPr>
                <w:noProof/>
                <w:webHidden/>
              </w:rPr>
              <w:tab/>
            </w:r>
            <w:r w:rsidR="00ED0512">
              <w:rPr>
                <w:noProof/>
                <w:webHidden/>
              </w:rPr>
              <w:fldChar w:fldCharType="begin"/>
            </w:r>
            <w:r w:rsidR="00ED0512">
              <w:rPr>
                <w:noProof/>
                <w:webHidden/>
              </w:rPr>
              <w:instrText xml:space="preserve"> PAGEREF _Toc25267352 \h </w:instrText>
            </w:r>
            <w:r w:rsidR="00ED0512">
              <w:rPr>
                <w:noProof/>
                <w:webHidden/>
              </w:rPr>
            </w:r>
            <w:r w:rsidR="00ED0512">
              <w:rPr>
                <w:noProof/>
                <w:webHidden/>
              </w:rPr>
              <w:fldChar w:fldCharType="separate"/>
            </w:r>
            <w:r w:rsidR="00ED0512">
              <w:rPr>
                <w:noProof/>
                <w:webHidden/>
              </w:rPr>
              <w:t>2</w:t>
            </w:r>
            <w:r w:rsidR="00ED0512">
              <w:rPr>
                <w:noProof/>
                <w:webHidden/>
              </w:rPr>
              <w:fldChar w:fldCharType="end"/>
            </w:r>
          </w:hyperlink>
        </w:p>
        <w:p w14:paraId="444F2514" w14:textId="103B498E" w:rsidR="00ED0512" w:rsidRDefault="003414F4">
          <w:pPr>
            <w:pStyle w:val="TOC1"/>
            <w:tabs>
              <w:tab w:val="right" w:leader="dot" w:pos="9394"/>
            </w:tabs>
            <w:rPr>
              <w:rFonts w:eastAsiaTheme="minorEastAsia"/>
              <w:noProof/>
              <w:color w:val="auto"/>
              <w:sz w:val="22"/>
              <w:szCs w:val="22"/>
            </w:rPr>
          </w:pPr>
          <w:hyperlink w:anchor="_Toc25267353" w:history="1">
            <w:r w:rsidR="00ED0512" w:rsidRPr="005355F7">
              <w:rPr>
                <w:rStyle w:val="Hyperlink"/>
                <w:iCs/>
                <w:noProof/>
              </w:rPr>
              <w:t>Motivation for the Project</w:t>
            </w:r>
            <w:r w:rsidR="00ED0512" w:rsidRPr="005355F7">
              <w:rPr>
                <w:rStyle w:val="Hyperlink"/>
                <w:noProof/>
              </w:rPr>
              <w:t>:</w:t>
            </w:r>
            <w:r w:rsidR="00ED0512">
              <w:rPr>
                <w:noProof/>
                <w:webHidden/>
              </w:rPr>
              <w:tab/>
            </w:r>
            <w:r w:rsidR="00ED0512">
              <w:rPr>
                <w:noProof/>
                <w:webHidden/>
              </w:rPr>
              <w:fldChar w:fldCharType="begin"/>
            </w:r>
            <w:r w:rsidR="00ED0512">
              <w:rPr>
                <w:noProof/>
                <w:webHidden/>
              </w:rPr>
              <w:instrText xml:space="preserve"> PAGEREF _Toc25267353 \h </w:instrText>
            </w:r>
            <w:r w:rsidR="00ED0512">
              <w:rPr>
                <w:noProof/>
                <w:webHidden/>
              </w:rPr>
            </w:r>
            <w:r w:rsidR="00ED0512">
              <w:rPr>
                <w:noProof/>
                <w:webHidden/>
              </w:rPr>
              <w:fldChar w:fldCharType="separate"/>
            </w:r>
            <w:r w:rsidR="00ED0512">
              <w:rPr>
                <w:noProof/>
                <w:webHidden/>
              </w:rPr>
              <w:t>3</w:t>
            </w:r>
            <w:r w:rsidR="00ED0512">
              <w:rPr>
                <w:noProof/>
                <w:webHidden/>
              </w:rPr>
              <w:fldChar w:fldCharType="end"/>
            </w:r>
          </w:hyperlink>
        </w:p>
        <w:p w14:paraId="2B4E58A4" w14:textId="66C0DA56" w:rsidR="00ED0512" w:rsidRDefault="003414F4">
          <w:pPr>
            <w:pStyle w:val="TOC1"/>
            <w:tabs>
              <w:tab w:val="right" w:leader="dot" w:pos="9394"/>
            </w:tabs>
            <w:rPr>
              <w:rFonts w:eastAsiaTheme="minorEastAsia"/>
              <w:noProof/>
              <w:color w:val="auto"/>
              <w:sz w:val="22"/>
              <w:szCs w:val="22"/>
            </w:rPr>
          </w:pPr>
          <w:hyperlink w:anchor="_Toc25267354" w:history="1">
            <w:r w:rsidR="00ED0512" w:rsidRPr="005355F7">
              <w:rPr>
                <w:rStyle w:val="Hyperlink"/>
                <w:iCs/>
                <w:noProof/>
              </w:rPr>
              <w:t>Mankind’s Contribution:</w:t>
            </w:r>
            <w:r w:rsidR="00ED0512">
              <w:rPr>
                <w:noProof/>
                <w:webHidden/>
              </w:rPr>
              <w:tab/>
            </w:r>
            <w:r w:rsidR="00ED0512">
              <w:rPr>
                <w:noProof/>
                <w:webHidden/>
              </w:rPr>
              <w:fldChar w:fldCharType="begin"/>
            </w:r>
            <w:r w:rsidR="00ED0512">
              <w:rPr>
                <w:noProof/>
                <w:webHidden/>
              </w:rPr>
              <w:instrText xml:space="preserve"> PAGEREF _Toc25267354 \h </w:instrText>
            </w:r>
            <w:r w:rsidR="00ED0512">
              <w:rPr>
                <w:noProof/>
                <w:webHidden/>
              </w:rPr>
            </w:r>
            <w:r w:rsidR="00ED0512">
              <w:rPr>
                <w:noProof/>
                <w:webHidden/>
              </w:rPr>
              <w:fldChar w:fldCharType="separate"/>
            </w:r>
            <w:r w:rsidR="00ED0512">
              <w:rPr>
                <w:noProof/>
                <w:webHidden/>
              </w:rPr>
              <w:t>4</w:t>
            </w:r>
            <w:r w:rsidR="00ED0512">
              <w:rPr>
                <w:noProof/>
                <w:webHidden/>
              </w:rPr>
              <w:fldChar w:fldCharType="end"/>
            </w:r>
          </w:hyperlink>
        </w:p>
        <w:p w14:paraId="77AB6663" w14:textId="53799A5C" w:rsidR="00ED0512" w:rsidRDefault="003414F4">
          <w:pPr>
            <w:pStyle w:val="TOC1"/>
            <w:tabs>
              <w:tab w:val="right" w:leader="dot" w:pos="9394"/>
            </w:tabs>
            <w:rPr>
              <w:rFonts w:eastAsiaTheme="minorEastAsia"/>
              <w:noProof/>
              <w:color w:val="auto"/>
              <w:sz w:val="22"/>
              <w:szCs w:val="22"/>
            </w:rPr>
          </w:pPr>
          <w:hyperlink w:anchor="_Toc25267355" w:history="1">
            <w:r w:rsidR="00ED0512" w:rsidRPr="005355F7">
              <w:rPr>
                <w:rStyle w:val="Hyperlink"/>
                <w:iCs/>
                <w:noProof/>
              </w:rPr>
              <w:t>Impact of Global Warming:</w:t>
            </w:r>
            <w:r w:rsidR="00ED0512">
              <w:rPr>
                <w:noProof/>
                <w:webHidden/>
              </w:rPr>
              <w:tab/>
            </w:r>
            <w:r w:rsidR="00ED0512">
              <w:rPr>
                <w:noProof/>
                <w:webHidden/>
              </w:rPr>
              <w:fldChar w:fldCharType="begin"/>
            </w:r>
            <w:r w:rsidR="00ED0512">
              <w:rPr>
                <w:noProof/>
                <w:webHidden/>
              </w:rPr>
              <w:instrText xml:space="preserve"> PAGEREF _Toc25267355 \h </w:instrText>
            </w:r>
            <w:r w:rsidR="00ED0512">
              <w:rPr>
                <w:noProof/>
                <w:webHidden/>
              </w:rPr>
            </w:r>
            <w:r w:rsidR="00ED0512">
              <w:rPr>
                <w:noProof/>
                <w:webHidden/>
              </w:rPr>
              <w:fldChar w:fldCharType="separate"/>
            </w:r>
            <w:r w:rsidR="00ED0512">
              <w:rPr>
                <w:noProof/>
                <w:webHidden/>
              </w:rPr>
              <w:t>5</w:t>
            </w:r>
            <w:r w:rsidR="00ED0512">
              <w:rPr>
                <w:noProof/>
                <w:webHidden/>
              </w:rPr>
              <w:fldChar w:fldCharType="end"/>
            </w:r>
          </w:hyperlink>
        </w:p>
        <w:p w14:paraId="0583E9DE" w14:textId="32D5383A" w:rsidR="00ED0512" w:rsidRDefault="003414F4">
          <w:pPr>
            <w:pStyle w:val="TOC2"/>
            <w:tabs>
              <w:tab w:val="right" w:leader="dot" w:pos="9394"/>
            </w:tabs>
            <w:rPr>
              <w:rFonts w:eastAsiaTheme="minorEastAsia"/>
              <w:noProof/>
              <w:color w:val="auto"/>
              <w:sz w:val="22"/>
              <w:szCs w:val="22"/>
            </w:rPr>
          </w:pPr>
          <w:hyperlink w:anchor="_Toc25267356" w:history="1">
            <w:r w:rsidR="00ED0512" w:rsidRPr="005355F7">
              <w:rPr>
                <w:rStyle w:val="Hyperlink"/>
                <w:noProof/>
              </w:rPr>
              <w:t>Change in weather patterns</w:t>
            </w:r>
            <w:r w:rsidR="00ED0512">
              <w:rPr>
                <w:noProof/>
                <w:webHidden/>
              </w:rPr>
              <w:tab/>
            </w:r>
            <w:r w:rsidR="00ED0512">
              <w:rPr>
                <w:noProof/>
                <w:webHidden/>
              </w:rPr>
              <w:fldChar w:fldCharType="begin"/>
            </w:r>
            <w:r w:rsidR="00ED0512">
              <w:rPr>
                <w:noProof/>
                <w:webHidden/>
              </w:rPr>
              <w:instrText xml:space="preserve"> PAGEREF _Toc25267356 \h </w:instrText>
            </w:r>
            <w:r w:rsidR="00ED0512">
              <w:rPr>
                <w:noProof/>
                <w:webHidden/>
              </w:rPr>
            </w:r>
            <w:r w:rsidR="00ED0512">
              <w:rPr>
                <w:noProof/>
                <w:webHidden/>
              </w:rPr>
              <w:fldChar w:fldCharType="separate"/>
            </w:r>
            <w:r w:rsidR="00ED0512">
              <w:rPr>
                <w:noProof/>
                <w:webHidden/>
              </w:rPr>
              <w:t>5</w:t>
            </w:r>
            <w:r w:rsidR="00ED0512">
              <w:rPr>
                <w:noProof/>
                <w:webHidden/>
              </w:rPr>
              <w:fldChar w:fldCharType="end"/>
            </w:r>
          </w:hyperlink>
        </w:p>
        <w:p w14:paraId="30AF8D8A" w14:textId="2D7FF46F" w:rsidR="00ED0512" w:rsidRDefault="003414F4">
          <w:pPr>
            <w:pStyle w:val="TOC2"/>
            <w:tabs>
              <w:tab w:val="right" w:leader="dot" w:pos="9394"/>
            </w:tabs>
            <w:rPr>
              <w:rFonts w:eastAsiaTheme="minorEastAsia"/>
              <w:noProof/>
              <w:color w:val="auto"/>
              <w:sz w:val="22"/>
              <w:szCs w:val="22"/>
            </w:rPr>
          </w:pPr>
          <w:hyperlink w:anchor="_Toc25267357" w:history="1">
            <w:r w:rsidR="00ED0512" w:rsidRPr="005355F7">
              <w:rPr>
                <w:rStyle w:val="Hyperlink"/>
                <w:noProof/>
              </w:rPr>
              <w:t>Impact on global food supply</w:t>
            </w:r>
            <w:r w:rsidR="00ED0512">
              <w:rPr>
                <w:noProof/>
                <w:webHidden/>
              </w:rPr>
              <w:tab/>
            </w:r>
            <w:r w:rsidR="00ED0512">
              <w:rPr>
                <w:noProof/>
                <w:webHidden/>
              </w:rPr>
              <w:fldChar w:fldCharType="begin"/>
            </w:r>
            <w:r w:rsidR="00ED0512">
              <w:rPr>
                <w:noProof/>
                <w:webHidden/>
              </w:rPr>
              <w:instrText xml:space="preserve"> PAGEREF _Toc25267357 \h </w:instrText>
            </w:r>
            <w:r w:rsidR="00ED0512">
              <w:rPr>
                <w:noProof/>
                <w:webHidden/>
              </w:rPr>
            </w:r>
            <w:r w:rsidR="00ED0512">
              <w:rPr>
                <w:noProof/>
                <w:webHidden/>
              </w:rPr>
              <w:fldChar w:fldCharType="separate"/>
            </w:r>
            <w:r w:rsidR="00ED0512">
              <w:rPr>
                <w:noProof/>
                <w:webHidden/>
              </w:rPr>
              <w:t>5</w:t>
            </w:r>
            <w:r w:rsidR="00ED0512">
              <w:rPr>
                <w:noProof/>
                <w:webHidden/>
              </w:rPr>
              <w:fldChar w:fldCharType="end"/>
            </w:r>
          </w:hyperlink>
        </w:p>
        <w:p w14:paraId="59D5C132" w14:textId="7EBD1982" w:rsidR="00ED0512" w:rsidRDefault="003414F4">
          <w:pPr>
            <w:pStyle w:val="TOC2"/>
            <w:tabs>
              <w:tab w:val="right" w:leader="dot" w:pos="9394"/>
            </w:tabs>
            <w:rPr>
              <w:rFonts w:eastAsiaTheme="minorEastAsia"/>
              <w:noProof/>
              <w:color w:val="auto"/>
              <w:sz w:val="22"/>
              <w:szCs w:val="22"/>
            </w:rPr>
          </w:pPr>
          <w:hyperlink w:anchor="_Toc25267358" w:history="1">
            <w:r w:rsidR="00ED0512" w:rsidRPr="005355F7">
              <w:rPr>
                <w:rStyle w:val="Hyperlink"/>
                <w:noProof/>
              </w:rPr>
              <w:t>Impact on Flora and Fauna:</w:t>
            </w:r>
            <w:r w:rsidR="00ED0512">
              <w:rPr>
                <w:noProof/>
                <w:webHidden/>
              </w:rPr>
              <w:tab/>
            </w:r>
            <w:r w:rsidR="00ED0512">
              <w:rPr>
                <w:noProof/>
                <w:webHidden/>
              </w:rPr>
              <w:fldChar w:fldCharType="begin"/>
            </w:r>
            <w:r w:rsidR="00ED0512">
              <w:rPr>
                <w:noProof/>
                <w:webHidden/>
              </w:rPr>
              <w:instrText xml:space="preserve"> PAGEREF _Toc25267358 \h </w:instrText>
            </w:r>
            <w:r w:rsidR="00ED0512">
              <w:rPr>
                <w:noProof/>
                <w:webHidden/>
              </w:rPr>
            </w:r>
            <w:r w:rsidR="00ED0512">
              <w:rPr>
                <w:noProof/>
                <w:webHidden/>
              </w:rPr>
              <w:fldChar w:fldCharType="separate"/>
            </w:r>
            <w:r w:rsidR="00ED0512">
              <w:rPr>
                <w:noProof/>
                <w:webHidden/>
              </w:rPr>
              <w:t>6</w:t>
            </w:r>
            <w:r w:rsidR="00ED0512">
              <w:rPr>
                <w:noProof/>
                <w:webHidden/>
              </w:rPr>
              <w:fldChar w:fldCharType="end"/>
            </w:r>
          </w:hyperlink>
        </w:p>
        <w:p w14:paraId="786181BD" w14:textId="31CB67B0" w:rsidR="00ED0512" w:rsidRDefault="003414F4">
          <w:pPr>
            <w:pStyle w:val="TOC1"/>
            <w:tabs>
              <w:tab w:val="right" w:leader="dot" w:pos="9394"/>
            </w:tabs>
            <w:rPr>
              <w:rFonts w:eastAsiaTheme="minorEastAsia"/>
              <w:noProof/>
              <w:color w:val="auto"/>
              <w:sz w:val="22"/>
              <w:szCs w:val="22"/>
            </w:rPr>
          </w:pPr>
          <w:hyperlink w:anchor="_Toc25267359" w:history="1">
            <w:r w:rsidR="00ED0512" w:rsidRPr="005355F7">
              <w:rPr>
                <w:rStyle w:val="Hyperlink"/>
                <w:iCs/>
                <w:noProof/>
              </w:rPr>
              <w:t>Aim of the Project:</w:t>
            </w:r>
            <w:r w:rsidR="00ED0512">
              <w:rPr>
                <w:noProof/>
                <w:webHidden/>
              </w:rPr>
              <w:tab/>
            </w:r>
            <w:r w:rsidR="00ED0512">
              <w:rPr>
                <w:noProof/>
                <w:webHidden/>
              </w:rPr>
              <w:fldChar w:fldCharType="begin"/>
            </w:r>
            <w:r w:rsidR="00ED0512">
              <w:rPr>
                <w:noProof/>
                <w:webHidden/>
              </w:rPr>
              <w:instrText xml:space="preserve"> PAGEREF _Toc25267359 \h </w:instrText>
            </w:r>
            <w:r w:rsidR="00ED0512">
              <w:rPr>
                <w:noProof/>
                <w:webHidden/>
              </w:rPr>
            </w:r>
            <w:r w:rsidR="00ED0512">
              <w:rPr>
                <w:noProof/>
                <w:webHidden/>
              </w:rPr>
              <w:fldChar w:fldCharType="separate"/>
            </w:r>
            <w:r w:rsidR="00ED0512">
              <w:rPr>
                <w:noProof/>
                <w:webHidden/>
              </w:rPr>
              <w:t>6</w:t>
            </w:r>
            <w:r w:rsidR="00ED0512">
              <w:rPr>
                <w:noProof/>
                <w:webHidden/>
              </w:rPr>
              <w:fldChar w:fldCharType="end"/>
            </w:r>
          </w:hyperlink>
        </w:p>
        <w:p w14:paraId="4FBB230D" w14:textId="52EBE629" w:rsidR="00ED0512" w:rsidRDefault="003414F4">
          <w:pPr>
            <w:pStyle w:val="TOC1"/>
            <w:tabs>
              <w:tab w:val="right" w:leader="dot" w:pos="9394"/>
            </w:tabs>
            <w:rPr>
              <w:rFonts w:eastAsiaTheme="minorEastAsia"/>
              <w:noProof/>
              <w:color w:val="auto"/>
              <w:sz w:val="22"/>
              <w:szCs w:val="22"/>
            </w:rPr>
          </w:pPr>
          <w:hyperlink w:anchor="_Toc25267360" w:history="1">
            <w:r w:rsidR="00ED0512" w:rsidRPr="005355F7">
              <w:rPr>
                <w:rStyle w:val="Hyperlink"/>
                <w:iCs/>
                <w:noProof/>
              </w:rPr>
              <w:t>Data Analysis:</w:t>
            </w:r>
            <w:r w:rsidR="00ED0512">
              <w:rPr>
                <w:noProof/>
                <w:webHidden/>
              </w:rPr>
              <w:tab/>
            </w:r>
            <w:r w:rsidR="00ED0512">
              <w:rPr>
                <w:noProof/>
                <w:webHidden/>
              </w:rPr>
              <w:fldChar w:fldCharType="begin"/>
            </w:r>
            <w:r w:rsidR="00ED0512">
              <w:rPr>
                <w:noProof/>
                <w:webHidden/>
              </w:rPr>
              <w:instrText xml:space="preserve"> PAGEREF _Toc25267360 \h </w:instrText>
            </w:r>
            <w:r w:rsidR="00ED0512">
              <w:rPr>
                <w:noProof/>
                <w:webHidden/>
              </w:rPr>
            </w:r>
            <w:r w:rsidR="00ED0512">
              <w:rPr>
                <w:noProof/>
                <w:webHidden/>
              </w:rPr>
              <w:fldChar w:fldCharType="separate"/>
            </w:r>
            <w:r w:rsidR="00ED0512">
              <w:rPr>
                <w:noProof/>
                <w:webHidden/>
              </w:rPr>
              <w:t>7</w:t>
            </w:r>
            <w:r w:rsidR="00ED0512">
              <w:rPr>
                <w:noProof/>
                <w:webHidden/>
              </w:rPr>
              <w:fldChar w:fldCharType="end"/>
            </w:r>
          </w:hyperlink>
        </w:p>
        <w:p w14:paraId="593C7912" w14:textId="0192F1D9" w:rsidR="00ED0512" w:rsidRDefault="003414F4">
          <w:pPr>
            <w:pStyle w:val="TOC2"/>
            <w:tabs>
              <w:tab w:val="right" w:leader="dot" w:pos="9394"/>
            </w:tabs>
            <w:rPr>
              <w:rFonts w:eastAsiaTheme="minorEastAsia"/>
              <w:noProof/>
              <w:color w:val="auto"/>
              <w:sz w:val="22"/>
              <w:szCs w:val="22"/>
            </w:rPr>
          </w:pPr>
          <w:hyperlink w:anchor="_Toc25267361" w:history="1">
            <w:r w:rsidR="00ED0512" w:rsidRPr="005355F7">
              <w:rPr>
                <w:rStyle w:val="Hyperlink"/>
                <w:noProof/>
              </w:rPr>
              <w:t>Predictability of Data:</w:t>
            </w:r>
            <w:r w:rsidR="00ED0512">
              <w:rPr>
                <w:noProof/>
                <w:webHidden/>
              </w:rPr>
              <w:tab/>
            </w:r>
            <w:r w:rsidR="00ED0512">
              <w:rPr>
                <w:noProof/>
                <w:webHidden/>
              </w:rPr>
              <w:fldChar w:fldCharType="begin"/>
            </w:r>
            <w:r w:rsidR="00ED0512">
              <w:rPr>
                <w:noProof/>
                <w:webHidden/>
              </w:rPr>
              <w:instrText xml:space="preserve"> PAGEREF _Toc25267361 \h </w:instrText>
            </w:r>
            <w:r w:rsidR="00ED0512">
              <w:rPr>
                <w:noProof/>
                <w:webHidden/>
              </w:rPr>
            </w:r>
            <w:r w:rsidR="00ED0512">
              <w:rPr>
                <w:noProof/>
                <w:webHidden/>
              </w:rPr>
              <w:fldChar w:fldCharType="separate"/>
            </w:r>
            <w:r w:rsidR="00ED0512">
              <w:rPr>
                <w:noProof/>
                <w:webHidden/>
              </w:rPr>
              <w:t>7</w:t>
            </w:r>
            <w:r w:rsidR="00ED0512">
              <w:rPr>
                <w:noProof/>
                <w:webHidden/>
              </w:rPr>
              <w:fldChar w:fldCharType="end"/>
            </w:r>
          </w:hyperlink>
        </w:p>
        <w:p w14:paraId="7FFD8F16" w14:textId="2AE98F18" w:rsidR="00ED0512" w:rsidRDefault="003414F4">
          <w:pPr>
            <w:pStyle w:val="TOC2"/>
            <w:tabs>
              <w:tab w:val="right" w:leader="dot" w:pos="9394"/>
            </w:tabs>
            <w:rPr>
              <w:rFonts w:eastAsiaTheme="minorEastAsia"/>
              <w:noProof/>
              <w:color w:val="auto"/>
              <w:sz w:val="22"/>
              <w:szCs w:val="22"/>
            </w:rPr>
          </w:pPr>
          <w:hyperlink w:anchor="_Toc25267362" w:history="1">
            <w:r w:rsidR="00ED0512" w:rsidRPr="005355F7">
              <w:rPr>
                <w:rStyle w:val="Hyperlink"/>
                <w:noProof/>
              </w:rPr>
              <w:t>Creating a Time Series Object:</w:t>
            </w:r>
            <w:r w:rsidR="00ED0512">
              <w:rPr>
                <w:noProof/>
                <w:webHidden/>
              </w:rPr>
              <w:tab/>
            </w:r>
            <w:r w:rsidR="00ED0512">
              <w:rPr>
                <w:noProof/>
                <w:webHidden/>
              </w:rPr>
              <w:fldChar w:fldCharType="begin"/>
            </w:r>
            <w:r w:rsidR="00ED0512">
              <w:rPr>
                <w:noProof/>
                <w:webHidden/>
              </w:rPr>
              <w:instrText xml:space="preserve"> PAGEREF _Toc25267362 \h </w:instrText>
            </w:r>
            <w:r w:rsidR="00ED0512">
              <w:rPr>
                <w:noProof/>
                <w:webHidden/>
              </w:rPr>
            </w:r>
            <w:r w:rsidR="00ED0512">
              <w:rPr>
                <w:noProof/>
                <w:webHidden/>
              </w:rPr>
              <w:fldChar w:fldCharType="separate"/>
            </w:r>
            <w:r w:rsidR="00ED0512">
              <w:rPr>
                <w:noProof/>
                <w:webHidden/>
              </w:rPr>
              <w:t>8</w:t>
            </w:r>
            <w:r w:rsidR="00ED0512">
              <w:rPr>
                <w:noProof/>
                <w:webHidden/>
              </w:rPr>
              <w:fldChar w:fldCharType="end"/>
            </w:r>
          </w:hyperlink>
        </w:p>
        <w:p w14:paraId="3D67403E" w14:textId="3174335C" w:rsidR="00ED0512" w:rsidRDefault="003414F4">
          <w:pPr>
            <w:pStyle w:val="TOC2"/>
            <w:tabs>
              <w:tab w:val="right" w:leader="dot" w:pos="9394"/>
            </w:tabs>
            <w:rPr>
              <w:rFonts w:eastAsiaTheme="minorEastAsia"/>
              <w:noProof/>
              <w:color w:val="auto"/>
              <w:sz w:val="22"/>
              <w:szCs w:val="22"/>
            </w:rPr>
          </w:pPr>
          <w:hyperlink w:anchor="_Toc25267363" w:history="1">
            <w:r w:rsidR="00ED0512" w:rsidRPr="005355F7">
              <w:rPr>
                <w:rStyle w:val="Hyperlink"/>
                <w:noProof/>
              </w:rPr>
              <w:t>Time Series Component Analysis:</w:t>
            </w:r>
            <w:r w:rsidR="00ED0512">
              <w:rPr>
                <w:noProof/>
                <w:webHidden/>
              </w:rPr>
              <w:tab/>
            </w:r>
            <w:r w:rsidR="00ED0512">
              <w:rPr>
                <w:noProof/>
                <w:webHidden/>
              </w:rPr>
              <w:fldChar w:fldCharType="begin"/>
            </w:r>
            <w:r w:rsidR="00ED0512">
              <w:rPr>
                <w:noProof/>
                <w:webHidden/>
              </w:rPr>
              <w:instrText xml:space="preserve"> PAGEREF _Toc25267363 \h </w:instrText>
            </w:r>
            <w:r w:rsidR="00ED0512">
              <w:rPr>
                <w:noProof/>
                <w:webHidden/>
              </w:rPr>
            </w:r>
            <w:r w:rsidR="00ED0512">
              <w:rPr>
                <w:noProof/>
                <w:webHidden/>
              </w:rPr>
              <w:fldChar w:fldCharType="separate"/>
            </w:r>
            <w:r w:rsidR="00ED0512">
              <w:rPr>
                <w:noProof/>
                <w:webHidden/>
              </w:rPr>
              <w:t>9</w:t>
            </w:r>
            <w:r w:rsidR="00ED0512">
              <w:rPr>
                <w:noProof/>
                <w:webHidden/>
              </w:rPr>
              <w:fldChar w:fldCharType="end"/>
            </w:r>
          </w:hyperlink>
        </w:p>
        <w:p w14:paraId="3D18711A" w14:textId="7325C823" w:rsidR="00ED0512" w:rsidRDefault="003414F4">
          <w:pPr>
            <w:pStyle w:val="TOC2"/>
            <w:tabs>
              <w:tab w:val="right" w:leader="dot" w:pos="9394"/>
            </w:tabs>
            <w:rPr>
              <w:rFonts w:eastAsiaTheme="minorEastAsia"/>
              <w:noProof/>
              <w:color w:val="auto"/>
              <w:sz w:val="22"/>
              <w:szCs w:val="22"/>
            </w:rPr>
          </w:pPr>
          <w:hyperlink w:anchor="_Toc25267364" w:history="1">
            <w:r w:rsidR="00ED0512" w:rsidRPr="005355F7">
              <w:rPr>
                <w:rStyle w:val="Hyperlink"/>
                <w:noProof/>
              </w:rPr>
              <w:t>Splitting data into training and validation partitions:</w:t>
            </w:r>
            <w:r w:rsidR="00ED0512">
              <w:rPr>
                <w:noProof/>
                <w:webHidden/>
              </w:rPr>
              <w:tab/>
            </w:r>
            <w:r w:rsidR="00ED0512">
              <w:rPr>
                <w:noProof/>
                <w:webHidden/>
              </w:rPr>
              <w:fldChar w:fldCharType="begin"/>
            </w:r>
            <w:r w:rsidR="00ED0512">
              <w:rPr>
                <w:noProof/>
                <w:webHidden/>
              </w:rPr>
              <w:instrText xml:space="preserve"> PAGEREF _Toc25267364 \h </w:instrText>
            </w:r>
            <w:r w:rsidR="00ED0512">
              <w:rPr>
                <w:noProof/>
                <w:webHidden/>
              </w:rPr>
            </w:r>
            <w:r w:rsidR="00ED0512">
              <w:rPr>
                <w:noProof/>
                <w:webHidden/>
              </w:rPr>
              <w:fldChar w:fldCharType="separate"/>
            </w:r>
            <w:r w:rsidR="00ED0512">
              <w:rPr>
                <w:noProof/>
                <w:webHidden/>
              </w:rPr>
              <w:t>11</w:t>
            </w:r>
            <w:r w:rsidR="00ED0512">
              <w:rPr>
                <w:noProof/>
                <w:webHidden/>
              </w:rPr>
              <w:fldChar w:fldCharType="end"/>
            </w:r>
          </w:hyperlink>
        </w:p>
        <w:p w14:paraId="6DB7BF78" w14:textId="7CDB407B" w:rsidR="00ED0512" w:rsidRDefault="003414F4">
          <w:pPr>
            <w:pStyle w:val="TOC2"/>
            <w:tabs>
              <w:tab w:val="right" w:leader="dot" w:pos="9394"/>
            </w:tabs>
            <w:rPr>
              <w:rFonts w:eastAsiaTheme="minorEastAsia"/>
              <w:noProof/>
              <w:color w:val="auto"/>
              <w:sz w:val="22"/>
              <w:szCs w:val="22"/>
            </w:rPr>
          </w:pPr>
          <w:hyperlink w:anchor="_Toc25267365" w:history="1">
            <w:r w:rsidR="00ED0512" w:rsidRPr="005355F7">
              <w:rPr>
                <w:rStyle w:val="Hyperlink"/>
                <w:noProof/>
              </w:rPr>
              <w:t>Model Development on Training Dataset:</w:t>
            </w:r>
            <w:r w:rsidR="00ED0512">
              <w:rPr>
                <w:noProof/>
                <w:webHidden/>
              </w:rPr>
              <w:tab/>
            </w:r>
            <w:r w:rsidR="00ED0512">
              <w:rPr>
                <w:noProof/>
                <w:webHidden/>
              </w:rPr>
              <w:fldChar w:fldCharType="begin"/>
            </w:r>
            <w:r w:rsidR="00ED0512">
              <w:rPr>
                <w:noProof/>
                <w:webHidden/>
              </w:rPr>
              <w:instrText xml:space="preserve"> PAGEREF _Toc25267365 \h </w:instrText>
            </w:r>
            <w:r w:rsidR="00ED0512">
              <w:rPr>
                <w:noProof/>
                <w:webHidden/>
              </w:rPr>
            </w:r>
            <w:r w:rsidR="00ED0512">
              <w:rPr>
                <w:noProof/>
                <w:webHidden/>
              </w:rPr>
              <w:fldChar w:fldCharType="separate"/>
            </w:r>
            <w:r w:rsidR="00ED0512">
              <w:rPr>
                <w:noProof/>
                <w:webHidden/>
              </w:rPr>
              <w:t>12</w:t>
            </w:r>
            <w:r w:rsidR="00ED0512">
              <w:rPr>
                <w:noProof/>
                <w:webHidden/>
              </w:rPr>
              <w:fldChar w:fldCharType="end"/>
            </w:r>
          </w:hyperlink>
        </w:p>
        <w:p w14:paraId="3D39544E" w14:textId="40F82722" w:rsidR="00ED0512" w:rsidRDefault="003414F4">
          <w:pPr>
            <w:pStyle w:val="TOC2"/>
            <w:tabs>
              <w:tab w:val="right" w:leader="dot" w:pos="9394"/>
            </w:tabs>
            <w:rPr>
              <w:rFonts w:eastAsiaTheme="minorEastAsia"/>
              <w:noProof/>
              <w:color w:val="auto"/>
              <w:sz w:val="22"/>
              <w:szCs w:val="22"/>
            </w:rPr>
          </w:pPr>
          <w:hyperlink w:anchor="_Toc25267366" w:history="1">
            <w:r w:rsidR="00ED0512" w:rsidRPr="005355F7">
              <w:rPr>
                <w:rStyle w:val="Hyperlink"/>
                <w:noProof/>
              </w:rPr>
              <w:t>Model Comparison:</w:t>
            </w:r>
            <w:r w:rsidR="00ED0512">
              <w:rPr>
                <w:noProof/>
                <w:webHidden/>
              </w:rPr>
              <w:tab/>
            </w:r>
            <w:r w:rsidR="00ED0512">
              <w:rPr>
                <w:noProof/>
                <w:webHidden/>
              </w:rPr>
              <w:fldChar w:fldCharType="begin"/>
            </w:r>
            <w:r w:rsidR="00ED0512">
              <w:rPr>
                <w:noProof/>
                <w:webHidden/>
              </w:rPr>
              <w:instrText xml:space="preserve"> PAGEREF _Toc25267366 \h </w:instrText>
            </w:r>
            <w:r w:rsidR="00ED0512">
              <w:rPr>
                <w:noProof/>
                <w:webHidden/>
              </w:rPr>
            </w:r>
            <w:r w:rsidR="00ED0512">
              <w:rPr>
                <w:noProof/>
                <w:webHidden/>
              </w:rPr>
              <w:fldChar w:fldCharType="separate"/>
            </w:r>
            <w:r w:rsidR="00ED0512">
              <w:rPr>
                <w:noProof/>
                <w:webHidden/>
              </w:rPr>
              <w:t>19</w:t>
            </w:r>
            <w:r w:rsidR="00ED0512">
              <w:rPr>
                <w:noProof/>
                <w:webHidden/>
              </w:rPr>
              <w:fldChar w:fldCharType="end"/>
            </w:r>
          </w:hyperlink>
        </w:p>
        <w:p w14:paraId="5B641BF6" w14:textId="452FAA9E" w:rsidR="00ED0512" w:rsidRDefault="003414F4">
          <w:pPr>
            <w:pStyle w:val="TOC2"/>
            <w:tabs>
              <w:tab w:val="right" w:leader="dot" w:pos="9394"/>
            </w:tabs>
            <w:rPr>
              <w:rFonts w:eastAsiaTheme="minorEastAsia"/>
              <w:noProof/>
              <w:color w:val="auto"/>
              <w:sz w:val="22"/>
              <w:szCs w:val="22"/>
            </w:rPr>
          </w:pPr>
          <w:hyperlink w:anchor="_Toc25267367" w:history="1">
            <w:r w:rsidR="00ED0512" w:rsidRPr="005355F7">
              <w:rPr>
                <w:rStyle w:val="Hyperlink"/>
                <w:noProof/>
              </w:rPr>
              <w:t>Model Development on Entire Dataset:</w:t>
            </w:r>
            <w:r w:rsidR="00ED0512">
              <w:rPr>
                <w:noProof/>
                <w:webHidden/>
              </w:rPr>
              <w:tab/>
            </w:r>
            <w:r w:rsidR="00ED0512">
              <w:rPr>
                <w:noProof/>
                <w:webHidden/>
              </w:rPr>
              <w:fldChar w:fldCharType="begin"/>
            </w:r>
            <w:r w:rsidR="00ED0512">
              <w:rPr>
                <w:noProof/>
                <w:webHidden/>
              </w:rPr>
              <w:instrText xml:space="preserve"> PAGEREF _Toc25267367 \h </w:instrText>
            </w:r>
            <w:r w:rsidR="00ED0512">
              <w:rPr>
                <w:noProof/>
                <w:webHidden/>
              </w:rPr>
            </w:r>
            <w:r w:rsidR="00ED0512">
              <w:rPr>
                <w:noProof/>
                <w:webHidden/>
              </w:rPr>
              <w:fldChar w:fldCharType="separate"/>
            </w:r>
            <w:r w:rsidR="00ED0512">
              <w:rPr>
                <w:noProof/>
                <w:webHidden/>
              </w:rPr>
              <w:t>20</w:t>
            </w:r>
            <w:r w:rsidR="00ED0512">
              <w:rPr>
                <w:noProof/>
                <w:webHidden/>
              </w:rPr>
              <w:fldChar w:fldCharType="end"/>
            </w:r>
          </w:hyperlink>
        </w:p>
        <w:p w14:paraId="2A918E3A" w14:textId="7EAC21E2" w:rsidR="00ED0512" w:rsidRDefault="003414F4">
          <w:pPr>
            <w:pStyle w:val="TOC2"/>
            <w:tabs>
              <w:tab w:val="right" w:leader="dot" w:pos="9394"/>
            </w:tabs>
            <w:rPr>
              <w:rFonts w:eastAsiaTheme="minorEastAsia"/>
              <w:noProof/>
              <w:color w:val="auto"/>
              <w:sz w:val="22"/>
              <w:szCs w:val="22"/>
            </w:rPr>
          </w:pPr>
          <w:hyperlink w:anchor="_Toc25267368" w:history="1">
            <w:r w:rsidR="00ED0512" w:rsidRPr="005355F7">
              <w:rPr>
                <w:rStyle w:val="Hyperlink"/>
                <w:noProof/>
              </w:rPr>
              <w:t>Conclusion:</w:t>
            </w:r>
            <w:r w:rsidR="00ED0512">
              <w:rPr>
                <w:noProof/>
                <w:webHidden/>
              </w:rPr>
              <w:tab/>
            </w:r>
            <w:r w:rsidR="00ED0512">
              <w:rPr>
                <w:noProof/>
                <w:webHidden/>
              </w:rPr>
              <w:fldChar w:fldCharType="begin"/>
            </w:r>
            <w:r w:rsidR="00ED0512">
              <w:rPr>
                <w:noProof/>
                <w:webHidden/>
              </w:rPr>
              <w:instrText xml:space="preserve"> PAGEREF _Toc25267368 \h </w:instrText>
            </w:r>
            <w:r w:rsidR="00ED0512">
              <w:rPr>
                <w:noProof/>
                <w:webHidden/>
              </w:rPr>
            </w:r>
            <w:r w:rsidR="00ED0512">
              <w:rPr>
                <w:noProof/>
                <w:webHidden/>
              </w:rPr>
              <w:fldChar w:fldCharType="separate"/>
            </w:r>
            <w:r w:rsidR="00ED0512">
              <w:rPr>
                <w:noProof/>
                <w:webHidden/>
              </w:rPr>
              <w:t>22</w:t>
            </w:r>
            <w:r w:rsidR="00ED0512">
              <w:rPr>
                <w:noProof/>
                <w:webHidden/>
              </w:rPr>
              <w:fldChar w:fldCharType="end"/>
            </w:r>
          </w:hyperlink>
        </w:p>
        <w:p w14:paraId="2D0A0317" w14:textId="4C10B981" w:rsidR="00ED0512" w:rsidRDefault="003414F4" w:rsidP="00ED0512">
          <w:pPr>
            <w:pStyle w:val="TOC2"/>
            <w:tabs>
              <w:tab w:val="right" w:leader="dot" w:pos="9394"/>
            </w:tabs>
            <w:ind w:left="0"/>
            <w:rPr>
              <w:rFonts w:eastAsiaTheme="minorEastAsia"/>
              <w:noProof/>
              <w:color w:val="auto"/>
              <w:sz w:val="22"/>
              <w:szCs w:val="22"/>
            </w:rPr>
          </w:pPr>
          <w:hyperlink w:anchor="_Toc25267369" w:history="1">
            <w:r w:rsidR="00ED0512" w:rsidRPr="005355F7">
              <w:rPr>
                <w:rStyle w:val="Hyperlink"/>
                <w:noProof/>
              </w:rPr>
              <w:t>References:</w:t>
            </w:r>
            <w:r w:rsidR="00ED0512">
              <w:rPr>
                <w:noProof/>
                <w:webHidden/>
              </w:rPr>
              <w:tab/>
            </w:r>
            <w:r w:rsidR="00ED0512">
              <w:rPr>
                <w:noProof/>
                <w:webHidden/>
              </w:rPr>
              <w:fldChar w:fldCharType="begin"/>
            </w:r>
            <w:r w:rsidR="00ED0512">
              <w:rPr>
                <w:noProof/>
                <w:webHidden/>
              </w:rPr>
              <w:instrText xml:space="preserve"> PAGEREF _Toc25267369 \h </w:instrText>
            </w:r>
            <w:r w:rsidR="00ED0512">
              <w:rPr>
                <w:noProof/>
                <w:webHidden/>
              </w:rPr>
            </w:r>
            <w:r w:rsidR="00ED0512">
              <w:rPr>
                <w:noProof/>
                <w:webHidden/>
              </w:rPr>
              <w:fldChar w:fldCharType="separate"/>
            </w:r>
            <w:r w:rsidR="00ED0512">
              <w:rPr>
                <w:noProof/>
                <w:webHidden/>
              </w:rPr>
              <w:t>23</w:t>
            </w:r>
            <w:r w:rsidR="00ED0512">
              <w:rPr>
                <w:noProof/>
                <w:webHidden/>
              </w:rPr>
              <w:fldChar w:fldCharType="end"/>
            </w:r>
          </w:hyperlink>
        </w:p>
        <w:p w14:paraId="0A34137E" w14:textId="74254FC9" w:rsidR="002613BC" w:rsidRDefault="002613BC">
          <w:r>
            <w:rPr>
              <w:b/>
              <w:bCs/>
              <w:noProof/>
            </w:rPr>
            <w:fldChar w:fldCharType="end"/>
          </w:r>
        </w:p>
      </w:sdtContent>
    </w:sdt>
    <w:p w14:paraId="60947304" w14:textId="77777777" w:rsidR="00E054D8" w:rsidRPr="00E054D8" w:rsidRDefault="00E054D8" w:rsidP="00E054D8"/>
    <w:p w14:paraId="4CEC6106" w14:textId="2352FFF1" w:rsidR="002613BC" w:rsidRDefault="002613BC" w:rsidP="00D8227D">
      <w:pPr>
        <w:pStyle w:val="Heading1"/>
        <w:rPr>
          <w:rStyle w:val="Emphasis"/>
        </w:rPr>
      </w:pPr>
    </w:p>
    <w:p w14:paraId="42319572" w14:textId="77777777" w:rsidR="002613BC" w:rsidRPr="002613BC" w:rsidRDefault="002613BC" w:rsidP="002613BC"/>
    <w:p w14:paraId="42E418DC" w14:textId="142E3D25" w:rsidR="00EB6826" w:rsidRPr="000040C5" w:rsidRDefault="00D647DC" w:rsidP="00D8227D">
      <w:pPr>
        <w:pStyle w:val="Heading1"/>
      </w:pPr>
      <w:bookmarkStart w:id="1" w:name="_Toc25267353"/>
      <w:r w:rsidRPr="008D6555">
        <w:rPr>
          <w:rStyle w:val="Emphasis"/>
        </w:rPr>
        <w:lastRenderedPageBreak/>
        <w:t>Motivation for the Project</w:t>
      </w:r>
      <w:r>
        <w:t>:</w:t>
      </w:r>
      <w:bookmarkEnd w:id="1"/>
      <w:r w:rsidR="002613BC">
        <w:fldChar w:fldCharType="begin"/>
      </w:r>
      <w:r w:rsidR="002613BC">
        <w:instrText xml:space="preserve"> XE "</w:instrText>
      </w:r>
      <w:r w:rsidR="002613BC" w:rsidRPr="00E0152B">
        <w:rPr>
          <w:rStyle w:val="Emphasis"/>
        </w:rPr>
        <w:instrText>Motivation for the Project</w:instrText>
      </w:r>
      <w:r w:rsidR="002613BC" w:rsidRPr="00E0152B">
        <w:instrText>\:</w:instrText>
      </w:r>
      <w:r w:rsidR="002613BC">
        <w:instrText xml:space="preserve">" </w:instrText>
      </w:r>
      <w:r w:rsidR="002613BC">
        <w:fldChar w:fldCharType="end"/>
      </w:r>
    </w:p>
    <w:p w14:paraId="1CDCF5E8" w14:textId="6FA15E0D" w:rsidR="006C08BD" w:rsidRDefault="003F259D" w:rsidP="003F259D">
      <w:r w:rsidRPr="003F259D">
        <w:t>On February 14th, 1990, the spacecraft Voyager 1 took an iconic photograph of the Earth from over 4 billion miles away, as it zoomed towards the edge of our Solar System. From this humbling vantage point, our planet appears to be no more than a speck – 0.12 pixels in size – in an enormous arena of darkness. Here is Carl Sagan’s oft-quoted response</w:t>
      </w:r>
      <w:r>
        <w:t>:</w:t>
      </w:r>
    </w:p>
    <w:p w14:paraId="7ED616E6" w14:textId="60689699" w:rsidR="003F259D" w:rsidRDefault="003F259D" w:rsidP="003F259D">
      <w:pPr>
        <w:rPr>
          <w:i/>
          <w:iCs/>
        </w:rPr>
      </w:pPr>
      <w:r w:rsidRPr="003F259D">
        <w:rPr>
          <w:i/>
          <w:iCs/>
        </w:rPr>
        <w:t>“Look again at that dot. That’s here. That’s home. That’s us. On it everyone you love, everyone you know, everyone you ever heard of, every human being who ever was, lived out their lives. The aggregate of our joy and suffering, thousands of confident religions, ideologies, and economic doctrines, every hunter and forager, every hero and coward, every creator and destroyer of civilization… every ‘superstar’, every ‘supreme leader’, every saint and sinner in the history of our species lived there – on a mote of dust suspended in a sunbeam.”</w:t>
      </w:r>
    </w:p>
    <w:p w14:paraId="4D1EBA55" w14:textId="2EDF3C6D" w:rsidR="003F259D" w:rsidRDefault="003F259D" w:rsidP="003F259D">
      <w:pPr>
        <w:rPr>
          <w:i/>
          <w:iCs/>
        </w:rPr>
      </w:pPr>
      <w:r>
        <w:rPr>
          <w:noProof/>
        </w:rPr>
        <w:drawing>
          <wp:inline distT="0" distB="0" distL="0" distR="0" wp14:anchorId="451DEA81" wp14:editId="40B94158">
            <wp:extent cx="5442392" cy="404591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5461" cy="4107670"/>
                    </a:xfrm>
                    <a:prstGeom prst="rect">
                      <a:avLst/>
                    </a:prstGeom>
                  </pic:spPr>
                </pic:pic>
              </a:graphicData>
            </a:graphic>
          </wp:inline>
        </w:drawing>
      </w:r>
    </w:p>
    <w:p w14:paraId="67A4CC50" w14:textId="77777777" w:rsidR="003F259D" w:rsidRDefault="003F259D" w:rsidP="003F259D">
      <w:pPr>
        <w:pStyle w:val="NormalWeb"/>
        <w:shd w:val="clear" w:color="auto" w:fill="FFFFFF"/>
        <w:spacing w:before="0" w:beforeAutospacing="0" w:after="432" w:afterAutospacing="0"/>
        <w:rPr>
          <w:rFonts w:asciiTheme="minorHAnsi" w:eastAsiaTheme="minorHAnsi" w:hAnsiTheme="minorHAnsi" w:cstheme="minorBidi"/>
          <w:color w:val="808080" w:themeColor="background1" w:themeShade="80"/>
          <w:sz w:val="26"/>
          <w:szCs w:val="26"/>
        </w:rPr>
      </w:pPr>
      <w:r w:rsidRPr="003F259D">
        <w:rPr>
          <w:rFonts w:asciiTheme="minorHAnsi" w:eastAsiaTheme="minorHAnsi" w:hAnsiTheme="minorHAnsi" w:cstheme="minorBidi"/>
          <w:color w:val="808080" w:themeColor="background1" w:themeShade="80"/>
          <w:sz w:val="26"/>
          <w:szCs w:val="26"/>
        </w:rPr>
        <w:t xml:space="preserve">The Earth has always seemed powerful, solid, and reliable to us humans. We are awed by the tempestuous rise and fall of our oceans. Fresh air seems infinite in supply. The sun seems a tranquil yellow circle in the sky, bathing our homes and fields in warmth. As nature wends its cyclical way, we have constructed the grand edifice of human culture – literature, art, music, architecture, philosophies of politics and society, economic systems </w:t>
      </w:r>
      <w:r w:rsidRPr="003F259D">
        <w:rPr>
          <w:rFonts w:asciiTheme="minorHAnsi" w:eastAsiaTheme="minorHAnsi" w:hAnsiTheme="minorHAnsi" w:cstheme="minorBidi"/>
          <w:color w:val="808080" w:themeColor="background1" w:themeShade="80"/>
          <w:sz w:val="26"/>
          <w:szCs w:val="26"/>
        </w:rPr>
        <w:lastRenderedPageBreak/>
        <w:t>and governmental regimes. We take it for granted that these things will exist, in all their splendor, for generations to come.</w:t>
      </w:r>
    </w:p>
    <w:p w14:paraId="2CB79BDB" w14:textId="73B4516E" w:rsidR="003F259D" w:rsidRPr="003F259D" w:rsidRDefault="003F259D" w:rsidP="003F259D">
      <w:pPr>
        <w:pStyle w:val="NormalWeb"/>
        <w:shd w:val="clear" w:color="auto" w:fill="FFFFFF"/>
        <w:spacing w:before="0" w:beforeAutospacing="0" w:after="432" w:afterAutospacing="0"/>
        <w:rPr>
          <w:rFonts w:asciiTheme="minorHAnsi" w:eastAsiaTheme="minorHAnsi" w:hAnsiTheme="minorHAnsi" w:cstheme="minorBidi"/>
          <w:color w:val="808080" w:themeColor="background1" w:themeShade="80"/>
          <w:sz w:val="26"/>
          <w:szCs w:val="26"/>
        </w:rPr>
      </w:pPr>
      <w:r w:rsidRPr="003F259D">
        <w:rPr>
          <w:rFonts w:asciiTheme="minorHAnsi" w:eastAsiaTheme="minorHAnsi" w:hAnsiTheme="minorHAnsi" w:cstheme="minorBidi"/>
          <w:color w:val="808080" w:themeColor="background1" w:themeShade="80"/>
          <w:sz w:val="26"/>
          <w:szCs w:val="26"/>
        </w:rPr>
        <w:t>The unfortunate truth is that our human viewpoint is severely limited by our size. Let us take a step back and view humanity for what it is – an incredibly young species, adrift in an unimaginably vast universe. The piece of rock on which we stand is the only thing tethering us to life. Our atmosphere is barely a membrane separating us from the vacuum of space (where we would instantly suffocate and explode), and preventing us from being killed by deadly ultraviolet radiation. Our existence is far more precarious than the solid ground beneath our feet makes it seem.</w:t>
      </w:r>
    </w:p>
    <w:p w14:paraId="3B275529" w14:textId="77777777" w:rsidR="003F259D" w:rsidRPr="003F259D" w:rsidRDefault="003F259D" w:rsidP="003F259D">
      <w:pPr>
        <w:pStyle w:val="NormalWeb"/>
        <w:shd w:val="clear" w:color="auto" w:fill="FFFFFF"/>
        <w:spacing w:before="0" w:beforeAutospacing="0" w:after="432" w:afterAutospacing="0"/>
        <w:rPr>
          <w:rFonts w:asciiTheme="minorHAnsi" w:eastAsiaTheme="minorHAnsi" w:hAnsiTheme="minorHAnsi" w:cstheme="minorBidi"/>
          <w:color w:val="808080" w:themeColor="background1" w:themeShade="80"/>
          <w:sz w:val="26"/>
          <w:szCs w:val="26"/>
        </w:rPr>
      </w:pPr>
      <w:r w:rsidRPr="003F259D">
        <w:rPr>
          <w:rFonts w:asciiTheme="minorHAnsi" w:eastAsiaTheme="minorHAnsi" w:hAnsiTheme="minorHAnsi" w:cstheme="minorBidi"/>
          <w:color w:val="808080" w:themeColor="background1" w:themeShade="80"/>
          <w:sz w:val="26"/>
          <w:szCs w:val="26"/>
        </w:rPr>
        <w:t>Despite the billions of galaxies out there, we have not seen any trace of other intelligent civilizations, or even basic life forms. The fact that life exists on our little blue bubble – something we tend to take for granted – is truly remarkable. The universe is an incredibly hostile place. An asteroid impact of sufficient strength could render Earth completely devoid of life. If our planet were twice as close to the center of our galaxy as it happens to be, gamma ray bursts would have prevented the formation or long-term development of life. Notwithstanding external threats, a supervolcanic eruption on Earth could cause mass extinction (which happened 250 million years ago). These are very real possibilities that routinely occur elsewhere in the universe.</w:t>
      </w:r>
    </w:p>
    <w:p w14:paraId="63D29454" w14:textId="3BF57AC4" w:rsidR="00EC7EB3" w:rsidRDefault="003F259D" w:rsidP="00114741">
      <w:pPr>
        <w:pStyle w:val="NormalWeb"/>
        <w:shd w:val="clear" w:color="auto" w:fill="FFFFFF"/>
        <w:spacing w:before="0" w:beforeAutospacing="0" w:after="432" w:afterAutospacing="0"/>
        <w:rPr>
          <w:rFonts w:asciiTheme="minorHAnsi" w:eastAsiaTheme="minorHAnsi" w:hAnsiTheme="minorHAnsi" w:cstheme="minorBidi"/>
          <w:color w:val="808080" w:themeColor="background1" w:themeShade="80"/>
          <w:sz w:val="26"/>
          <w:szCs w:val="26"/>
        </w:rPr>
      </w:pPr>
      <w:r w:rsidRPr="003F259D">
        <w:rPr>
          <w:rFonts w:asciiTheme="minorHAnsi" w:eastAsiaTheme="minorHAnsi" w:hAnsiTheme="minorHAnsi" w:cstheme="minorBidi"/>
          <w:color w:val="808080" w:themeColor="background1" w:themeShade="80"/>
          <w:sz w:val="26"/>
          <w:szCs w:val="26"/>
        </w:rPr>
        <w:t>Tragically, we humans are currently pushing the boundaries of our luck towards breaking point. We are eroding the conditions of our home planet that have nurtured the beautiful miracle of life, unaware of how tenuous and precious they are.</w:t>
      </w:r>
    </w:p>
    <w:p w14:paraId="53738BA4" w14:textId="143CBFB1" w:rsidR="00114741" w:rsidRPr="0028174C" w:rsidRDefault="00114741" w:rsidP="00114741">
      <w:pPr>
        <w:pStyle w:val="Heading1"/>
        <w:rPr>
          <w:rStyle w:val="Emphasis"/>
        </w:rPr>
      </w:pPr>
      <w:bookmarkStart w:id="2" w:name="_Toc25267354"/>
      <w:r w:rsidRPr="0028174C">
        <w:rPr>
          <w:rStyle w:val="Emphasis"/>
        </w:rPr>
        <w:t>Mankind’s Contribution:</w:t>
      </w:r>
      <w:bookmarkEnd w:id="2"/>
      <w:r w:rsidR="002613BC">
        <w:rPr>
          <w:rStyle w:val="Emphasis"/>
        </w:rPr>
        <w:fldChar w:fldCharType="begin"/>
      </w:r>
      <w:r w:rsidR="002613BC">
        <w:instrText xml:space="preserve"> XE "</w:instrText>
      </w:r>
      <w:r w:rsidR="002613BC" w:rsidRPr="00034B16">
        <w:rPr>
          <w:rStyle w:val="Emphasis"/>
        </w:rPr>
        <w:instrText>Mankind’s Contribution</w:instrText>
      </w:r>
      <w:r w:rsidR="002613BC" w:rsidRPr="00034B16">
        <w:instrText>\</w:instrText>
      </w:r>
      <w:r w:rsidR="002613BC" w:rsidRPr="00034B16">
        <w:rPr>
          <w:rStyle w:val="Emphasis"/>
        </w:rPr>
        <w:instrText>:</w:instrText>
      </w:r>
      <w:r w:rsidR="002613BC">
        <w:instrText xml:space="preserve">" </w:instrText>
      </w:r>
      <w:r w:rsidR="002613BC">
        <w:rPr>
          <w:rStyle w:val="Emphasis"/>
        </w:rPr>
        <w:fldChar w:fldCharType="end"/>
      </w:r>
    </w:p>
    <w:p w14:paraId="308CC661" w14:textId="77777777" w:rsidR="0028174C" w:rsidRPr="0028174C" w:rsidRDefault="0028174C" w:rsidP="0028174C">
      <w:pPr>
        <w:pStyle w:val="NormalWeb"/>
        <w:shd w:val="clear" w:color="auto" w:fill="FFFFFF"/>
        <w:spacing w:before="0" w:beforeAutospacing="0" w:after="432" w:afterAutospacing="0"/>
        <w:rPr>
          <w:rFonts w:asciiTheme="minorHAnsi" w:eastAsiaTheme="minorHAnsi" w:hAnsiTheme="minorHAnsi" w:cstheme="minorBidi"/>
          <w:color w:val="808080" w:themeColor="background1" w:themeShade="80"/>
          <w:sz w:val="26"/>
          <w:szCs w:val="26"/>
        </w:rPr>
      </w:pPr>
      <w:r w:rsidRPr="0028174C">
        <w:rPr>
          <w:rFonts w:asciiTheme="minorHAnsi" w:eastAsiaTheme="minorHAnsi" w:hAnsiTheme="minorHAnsi" w:cstheme="minorBidi"/>
          <w:color w:val="808080" w:themeColor="background1" w:themeShade="80"/>
          <w:sz w:val="26"/>
          <w:szCs w:val="26"/>
        </w:rPr>
        <w:t>Tragically, we humans are currently pushing the boundaries of our luck towards breaking point. We are eroding the conditions of our home planet that have nurtured the beautiful miracle of life, unaware of how tenuous and precious they are.</w:t>
      </w:r>
    </w:p>
    <w:p w14:paraId="23A33548" w14:textId="77777777" w:rsidR="0028174C" w:rsidRPr="0028174C" w:rsidRDefault="0028174C" w:rsidP="0028174C">
      <w:pPr>
        <w:pStyle w:val="NormalWeb"/>
        <w:shd w:val="clear" w:color="auto" w:fill="FFFFFF"/>
        <w:spacing w:before="0" w:beforeAutospacing="0" w:after="432" w:afterAutospacing="0"/>
        <w:rPr>
          <w:rFonts w:asciiTheme="minorHAnsi" w:eastAsiaTheme="minorHAnsi" w:hAnsiTheme="minorHAnsi" w:cstheme="minorBidi"/>
          <w:color w:val="808080" w:themeColor="background1" w:themeShade="80"/>
          <w:sz w:val="26"/>
          <w:szCs w:val="26"/>
        </w:rPr>
      </w:pPr>
      <w:r w:rsidRPr="0028174C">
        <w:rPr>
          <w:rFonts w:asciiTheme="minorHAnsi" w:eastAsiaTheme="minorHAnsi" w:hAnsiTheme="minorHAnsi" w:cstheme="minorBidi"/>
          <w:color w:val="808080" w:themeColor="background1" w:themeShade="80"/>
          <w:sz w:val="26"/>
          <w:szCs w:val="26"/>
        </w:rPr>
        <w:t>Since the Industrial Revolution, human activity has been significantly altering a climate that has just the right calibration to support life. Remarkably, Earthly life consists of not just a few strains of microbes, but millions of stunningly diverse species that give this planet color and flair. Climate change has the capacity to be an existential threat. At the very least, it can consign humanity to a terribly frugal existence, while other more helpless forms of life are destroyed.</w:t>
      </w:r>
    </w:p>
    <w:p w14:paraId="473FCDEB" w14:textId="77777777" w:rsidR="0028174C" w:rsidRPr="0028174C" w:rsidRDefault="0028174C" w:rsidP="0028174C">
      <w:pPr>
        <w:pStyle w:val="NormalWeb"/>
        <w:shd w:val="clear" w:color="auto" w:fill="FFFFFF"/>
        <w:spacing w:before="0" w:beforeAutospacing="0" w:after="432" w:afterAutospacing="0"/>
        <w:rPr>
          <w:rFonts w:asciiTheme="minorHAnsi" w:eastAsiaTheme="minorHAnsi" w:hAnsiTheme="minorHAnsi" w:cstheme="minorBidi"/>
          <w:color w:val="808080" w:themeColor="background1" w:themeShade="80"/>
          <w:sz w:val="26"/>
          <w:szCs w:val="26"/>
        </w:rPr>
      </w:pPr>
      <w:r w:rsidRPr="0028174C">
        <w:rPr>
          <w:rFonts w:asciiTheme="minorHAnsi" w:eastAsiaTheme="minorHAnsi" w:hAnsiTheme="minorHAnsi" w:cstheme="minorBidi"/>
          <w:color w:val="808080" w:themeColor="background1" w:themeShade="80"/>
          <w:sz w:val="26"/>
          <w:szCs w:val="26"/>
        </w:rPr>
        <w:lastRenderedPageBreak/>
        <w:t>To climate change skeptics: Species are already going extinct at an alarming rate. The concentration of carbon dioxide and other heat-trapping gases has risen dramatically, at a completely unnatural rate, in the past 50 years, directly attributable to human activity. Several independent studies show that the evidence is overwhelming and scary. Natural causes, like changes in solar energy output, simply cannot account for what we see today. Climate change is real – according to the vast majority of the world’s highly capable scientific community.</w:t>
      </w:r>
    </w:p>
    <w:p w14:paraId="55FEC70C" w14:textId="24853B9B" w:rsidR="0028174C" w:rsidRPr="0028174C" w:rsidRDefault="0028174C" w:rsidP="0028174C">
      <w:pPr>
        <w:pStyle w:val="NormalWeb"/>
        <w:shd w:val="clear" w:color="auto" w:fill="FFFFFF"/>
        <w:spacing w:before="0" w:beforeAutospacing="0" w:after="432" w:afterAutospacing="0"/>
        <w:rPr>
          <w:rFonts w:asciiTheme="minorHAnsi" w:eastAsiaTheme="minorHAnsi" w:hAnsiTheme="minorHAnsi" w:cstheme="minorBidi"/>
          <w:color w:val="808080" w:themeColor="background1" w:themeShade="80"/>
          <w:sz w:val="26"/>
          <w:szCs w:val="26"/>
        </w:rPr>
      </w:pPr>
      <w:r w:rsidRPr="0028174C">
        <w:rPr>
          <w:rFonts w:asciiTheme="minorHAnsi" w:eastAsiaTheme="minorHAnsi" w:hAnsiTheme="minorHAnsi" w:cstheme="minorBidi"/>
          <w:color w:val="808080" w:themeColor="background1" w:themeShade="80"/>
          <w:sz w:val="26"/>
          <w:szCs w:val="26"/>
        </w:rPr>
        <w:t>To those who acknowledge the existence of climate change, but do not consider it a priority: Climate change demands urgent attention. This is not to say that other issues like poverty and violence do not – they certainly do. But climate change ranks as high as any of them. It has far-reaching implications that go beyond one or two generations. It impacts the future of humanity as a whole, and all other forms of life that are equally entitled to the food, water and air we share.</w:t>
      </w:r>
    </w:p>
    <w:p w14:paraId="763A752C" w14:textId="713D04DF" w:rsidR="00EC7EB3" w:rsidRPr="000040C5" w:rsidRDefault="0028174C" w:rsidP="00EC7EB3">
      <w:pPr>
        <w:pStyle w:val="Heading1"/>
      </w:pPr>
      <w:bookmarkStart w:id="3" w:name="_Toc25267355"/>
      <w:r>
        <w:rPr>
          <w:rStyle w:val="Emphasis"/>
        </w:rPr>
        <w:t>Impact of Global Warming:</w:t>
      </w:r>
      <w:bookmarkEnd w:id="3"/>
      <w:r w:rsidR="002613BC">
        <w:rPr>
          <w:rStyle w:val="Emphasis"/>
        </w:rPr>
        <w:fldChar w:fldCharType="begin"/>
      </w:r>
      <w:r w:rsidR="002613BC">
        <w:instrText xml:space="preserve"> XE "</w:instrText>
      </w:r>
      <w:r w:rsidR="002613BC" w:rsidRPr="00910BD1">
        <w:rPr>
          <w:rStyle w:val="Emphasis"/>
        </w:rPr>
        <w:instrText>Impact of Global Warming</w:instrText>
      </w:r>
      <w:r w:rsidR="002613BC" w:rsidRPr="00910BD1">
        <w:instrText>\</w:instrText>
      </w:r>
      <w:r w:rsidR="002613BC" w:rsidRPr="00910BD1">
        <w:rPr>
          <w:rStyle w:val="Emphasis"/>
        </w:rPr>
        <w:instrText>:</w:instrText>
      </w:r>
      <w:r w:rsidR="002613BC">
        <w:instrText xml:space="preserve">" </w:instrText>
      </w:r>
      <w:r w:rsidR="002613BC">
        <w:rPr>
          <w:rStyle w:val="Emphasis"/>
        </w:rPr>
        <w:fldChar w:fldCharType="end"/>
      </w:r>
    </w:p>
    <w:p w14:paraId="3BAE081B" w14:textId="309E766E" w:rsidR="00EB6826" w:rsidRPr="000040C5" w:rsidRDefault="0028174C" w:rsidP="00B30030">
      <w:pPr>
        <w:pStyle w:val="Heading2"/>
      </w:pPr>
      <w:bookmarkStart w:id="4" w:name="_Toc25267356"/>
      <w:r>
        <w:t>Change in weather patterns</w:t>
      </w:r>
      <w:bookmarkEnd w:id="4"/>
      <w:r>
        <w:t xml:space="preserve"> </w:t>
      </w:r>
    </w:p>
    <w:p w14:paraId="1E79B5AC" w14:textId="111FDB4D" w:rsidR="0002791A" w:rsidRPr="000040C5" w:rsidRDefault="0028174C" w:rsidP="00CC0EDB">
      <w:r w:rsidRPr="0028174C">
        <w:t>It is no surprise that under a Department of Defense Directive, the United States’ military has made responding to climate change a national security priority (5). History has shown, all too often, that humans can be helpless in the face of nature’s wrath. For instance, Hurricane Katrina (2005) destroyed numerous innocent lives, and cost $108 billion in damages (6). Droughts in countries such as India have not only parched crop fields, but also spurred large numbers of farmers to suicide – leaving their children without sustenance or hope. With the climate in human-induced flux, hurricanes like Katrina, droughts, and floods will become much more frequent and intense (7). The human toll is undeniable. For countries with agriculture-based economies, changes in the timeframe and quality of crop growth can be debilitating.</w:t>
      </w:r>
    </w:p>
    <w:p w14:paraId="3E3B545C" w14:textId="578BE6E6" w:rsidR="00B30030" w:rsidRPr="000040C5" w:rsidRDefault="0028174C" w:rsidP="00B30030">
      <w:pPr>
        <w:pStyle w:val="Heading2"/>
      </w:pPr>
      <w:bookmarkStart w:id="5" w:name="_Toc25267357"/>
      <w:r>
        <w:t>Impact on global food supply</w:t>
      </w:r>
      <w:bookmarkEnd w:id="5"/>
    </w:p>
    <w:p w14:paraId="05203534" w14:textId="78ECFC98" w:rsidR="0002791A" w:rsidRPr="000040C5" w:rsidRDefault="00924DC3" w:rsidP="00CC0EDB">
      <w:r>
        <w:t>C</w:t>
      </w:r>
      <w:r w:rsidR="0028174C" w:rsidRPr="00924DC3">
        <w:t xml:space="preserve">onsider the fate of something as fundamental as food. Much of the developed world currently takes consumable food and water for granted; we are headed towards a shortage of both these essential resources, due to human profligacy. Our descendants will neither care about, nor be able to contribute to, the development of human culture if they must struggle to eat, drink and breathe </w:t>
      </w:r>
      <w:r w:rsidRPr="00924DC3">
        <w:t>every day</w:t>
      </w:r>
      <w:r w:rsidR="0028174C" w:rsidRPr="00924DC3">
        <w:t>. Furthermore, we are ravaging our atmospheric shield, directly exposing ourselves to ultraviolet radiation that causes cancer. Imagine how much suffering this would cause to people of all ages, especially those who cannot afford healthcare. We are literally destroying the very things that keep us alive.</w:t>
      </w:r>
    </w:p>
    <w:p w14:paraId="3FA5AEF5" w14:textId="4F02BB27" w:rsidR="00B30030" w:rsidRPr="000040C5" w:rsidRDefault="00310BC8" w:rsidP="00B30030">
      <w:pPr>
        <w:pStyle w:val="Heading2"/>
      </w:pPr>
      <w:bookmarkStart w:id="6" w:name="_Toc25267358"/>
      <w:r>
        <w:lastRenderedPageBreak/>
        <w:t>Impact on Flora and Fauna:</w:t>
      </w:r>
      <w:bookmarkEnd w:id="6"/>
    </w:p>
    <w:p w14:paraId="5235C724" w14:textId="258D60C0" w:rsidR="00CC0EDB" w:rsidRDefault="00310BC8" w:rsidP="00CC0EDB">
      <w:r w:rsidRPr="00310BC8">
        <w:t>Without immediate action, a third of all land plant and animal species on Earth will be extinct by 2050 – a mere 34 years from now (12). The artistry of life is one of the most ineffable features of the cosmos, and it is surely our duty to preserve it for as long as we possibly can.</w:t>
      </w:r>
    </w:p>
    <w:p w14:paraId="78B5B8AB" w14:textId="25DBCC84" w:rsidR="008D6555" w:rsidRDefault="005F28BD" w:rsidP="008D6555">
      <w:pPr>
        <w:pStyle w:val="Heading1"/>
        <w:rPr>
          <w:rStyle w:val="Emphasis"/>
        </w:rPr>
      </w:pPr>
      <w:bookmarkStart w:id="7" w:name="_Toc25267359"/>
      <w:r w:rsidRPr="005F28BD">
        <w:rPr>
          <w:rStyle w:val="Emphasis"/>
        </w:rPr>
        <w:t>Aim of the Project:</w:t>
      </w:r>
      <w:bookmarkEnd w:id="7"/>
      <w:r w:rsidR="002613BC">
        <w:rPr>
          <w:rStyle w:val="Emphasis"/>
        </w:rPr>
        <w:fldChar w:fldCharType="begin"/>
      </w:r>
      <w:r w:rsidR="002613BC">
        <w:instrText xml:space="preserve"> XE "</w:instrText>
      </w:r>
      <w:r w:rsidR="002613BC" w:rsidRPr="00F04F50">
        <w:rPr>
          <w:rStyle w:val="Emphasis"/>
        </w:rPr>
        <w:instrText>Aim of the Project</w:instrText>
      </w:r>
      <w:r w:rsidR="002613BC" w:rsidRPr="00F04F50">
        <w:instrText>\</w:instrText>
      </w:r>
      <w:r w:rsidR="002613BC" w:rsidRPr="00F04F50">
        <w:rPr>
          <w:rStyle w:val="Emphasis"/>
        </w:rPr>
        <w:instrText>:</w:instrText>
      </w:r>
      <w:r w:rsidR="002613BC">
        <w:instrText xml:space="preserve">" </w:instrText>
      </w:r>
      <w:r w:rsidR="002613BC">
        <w:rPr>
          <w:rStyle w:val="Emphasis"/>
        </w:rPr>
        <w:fldChar w:fldCharType="end"/>
      </w:r>
    </w:p>
    <w:p w14:paraId="1AAEBB18" w14:textId="0A4269E0" w:rsidR="00E83776" w:rsidRDefault="005F28BD" w:rsidP="005F28BD">
      <w:r>
        <w:t xml:space="preserve">The project aims to utilize the </w:t>
      </w:r>
      <w:r w:rsidR="00E83776">
        <w:t xml:space="preserve">data made available publicly by the </w:t>
      </w:r>
      <w:hyperlink r:id="rId12" w:history="1">
        <w:r w:rsidR="00E83776" w:rsidRPr="007060DA">
          <w:rPr>
            <w:rStyle w:val="Hyperlink"/>
          </w:rPr>
          <w:t>Berkeley Earth</w:t>
        </w:r>
      </w:hyperlink>
      <w:r w:rsidR="00E83776">
        <w:t xml:space="preserve">, which is affiliated with Lawrence Berkeley National Laboratory. </w:t>
      </w:r>
      <w:r w:rsidR="00E83776" w:rsidRPr="00E83776">
        <w:t> The Berkeley Earth Surface Temperature Study combines 1.6 billion temperature reports from 16 pre-existing archives. It is nicely packaged and allows for slicing into interesting subsets (for example by country). They publish the source data and the code for the transformations they applied. They also use methods that allow weather observations from shorter time series to be included, meaning fewer observations need to be thrown away.</w:t>
      </w:r>
    </w:p>
    <w:p w14:paraId="17D37E93" w14:textId="34AB6EE7" w:rsidR="005F28BD" w:rsidRDefault="00E83776" w:rsidP="005F28BD">
      <w:r>
        <w:t>As part of the project, I have used Time Series Data Analytics techniques to analyze the time series components and then apply forecasting techniques to predict temperature patterns for the next 100 years</w:t>
      </w:r>
      <w:r w:rsidR="00E831EB">
        <w:t>.</w:t>
      </w:r>
    </w:p>
    <w:p w14:paraId="2FCA6225" w14:textId="0223F133" w:rsidR="00A44CF9" w:rsidRDefault="00A44CF9" w:rsidP="005F28BD"/>
    <w:p w14:paraId="37E8D724" w14:textId="7A9260F6" w:rsidR="00A44CF9" w:rsidRDefault="00A44CF9" w:rsidP="005F28BD"/>
    <w:p w14:paraId="5C9EA8E3" w14:textId="4DC1FF7B" w:rsidR="00A44CF9" w:rsidRDefault="00A44CF9" w:rsidP="005F28BD"/>
    <w:p w14:paraId="2672E48E" w14:textId="20B6F162" w:rsidR="00A44CF9" w:rsidRDefault="00A44CF9" w:rsidP="005F28BD"/>
    <w:p w14:paraId="2556EF41" w14:textId="1325625D" w:rsidR="00A44CF9" w:rsidRDefault="00A44CF9" w:rsidP="005F28BD"/>
    <w:p w14:paraId="24374C9C" w14:textId="0AE5CF99" w:rsidR="002613BC" w:rsidRDefault="002613BC" w:rsidP="0061032A">
      <w:pPr>
        <w:pStyle w:val="Heading1"/>
        <w:rPr>
          <w:rStyle w:val="Emphasis"/>
        </w:rPr>
      </w:pPr>
    </w:p>
    <w:p w14:paraId="2D59C945" w14:textId="688B27BE" w:rsidR="002613BC" w:rsidRDefault="002613BC" w:rsidP="002613BC"/>
    <w:p w14:paraId="3D808F65" w14:textId="77777777" w:rsidR="002613BC" w:rsidRPr="002613BC" w:rsidRDefault="002613BC" w:rsidP="002613BC"/>
    <w:p w14:paraId="694D3119" w14:textId="7882B22B" w:rsidR="0061032A" w:rsidRDefault="0061032A" w:rsidP="0061032A">
      <w:pPr>
        <w:pStyle w:val="Heading1"/>
        <w:rPr>
          <w:rStyle w:val="Emphasis"/>
        </w:rPr>
      </w:pPr>
      <w:bookmarkStart w:id="8" w:name="_Toc25267360"/>
      <w:r>
        <w:rPr>
          <w:rStyle w:val="Emphasis"/>
        </w:rPr>
        <w:lastRenderedPageBreak/>
        <w:t>Data Analysis</w:t>
      </w:r>
      <w:r w:rsidR="002613BC">
        <w:rPr>
          <w:rStyle w:val="Emphasis"/>
        </w:rPr>
        <w:fldChar w:fldCharType="begin"/>
      </w:r>
      <w:r w:rsidR="002613BC">
        <w:instrText xml:space="preserve"> XE "</w:instrText>
      </w:r>
      <w:r w:rsidR="002613BC" w:rsidRPr="00407C40">
        <w:rPr>
          <w:rStyle w:val="Emphasis"/>
        </w:rPr>
        <w:instrText>Data Analysis</w:instrText>
      </w:r>
      <w:r w:rsidR="002613BC">
        <w:instrText xml:space="preserve">" </w:instrText>
      </w:r>
      <w:r w:rsidR="002613BC">
        <w:rPr>
          <w:rStyle w:val="Emphasis"/>
        </w:rPr>
        <w:fldChar w:fldCharType="end"/>
      </w:r>
      <w:r w:rsidRPr="005F28BD">
        <w:rPr>
          <w:rStyle w:val="Emphasis"/>
        </w:rPr>
        <w:t>:</w:t>
      </w:r>
      <w:bookmarkEnd w:id="8"/>
    </w:p>
    <w:p w14:paraId="6C7E6082" w14:textId="77777777" w:rsidR="0061032A" w:rsidRPr="0061032A" w:rsidRDefault="0061032A" w:rsidP="0061032A"/>
    <w:p w14:paraId="6217B5CC" w14:textId="0FAD5319" w:rsidR="0061032A" w:rsidRDefault="0061032A" w:rsidP="0061032A">
      <w:pPr>
        <w:pStyle w:val="Heading2"/>
      </w:pPr>
      <w:bookmarkStart w:id="9" w:name="_Toc25267361"/>
      <w:r>
        <w:t>Predictability of Data:</w:t>
      </w:r>
      <w:bookmarkEnd w:id="9"/>
    </w:p>
    <w:p w14:paraId="5020AA69" w14:textId="77777777" w:rsidR="007373A9" w:rsidRPr="007373A9" w:rsidRDefault="007373A9" w:rsidP="007373A9">
      <w:pPr>
        <w:jc w:val="both"/>
        <w:rPr>
          <w:rFonts w:cstheme="minorHAnsi"/>
          <w:iCs/>
        </w:rPr>
      </w:pPr>
      <w:r w:rsidRPr="007373A9">
        <w:rPr>
          <w:rFonts w:cstheme="minorHAnsi"/>
          <w:iCs/>
        </w:rPr>
        <w:t>In order to test the predictability, we will develop an AR(1)[Order = c(1,0,0)] model for the historical data and show the model itself by using the summary function.</w:t>
      </w:r>
    </w:p>
    <w:p w14:paraId="10366C5E" w14:textId="11131DBD" w:rsidR="007373A9" w:rsidRPr="007373A9" w:rsidRDefault="007373A9" w:rsidP="007373A9">
      <w:pPr>
        <w:jc w:val="both"/>
        <w:rPr>
          <w:rFonts w:cstheme="minorHAnsi"/>
          <w:iCs/>
          <w:vertAlign w:val="subscript"/>
        </w:rPr>
      </w:pPr>
      <w:r w:rsidRPr="007373A9">
        <w:rPr>
          <w:rFonts w:cstheme="minorHAnsi"/>
          <w:iCs/>
        </w:rPr>
        <w:t>The equation fitted by the AR(1) (autoregressive model of order 1) model is: y</w:t>
      </w:r>
      <w:r w:rsidRPr="007373A9">
        <w:rPr>
          <w:rFonts w:cstheme="minorHAnsi"/>
          <w:iCs/>
          <w:vertAlign w:val="subscript"/>
        </w:rPr>
        <w:t>t</w:t>
      </w:r>
      <w:r w:rsidRPr="007373A9">
        <w:rPr>
          <w:rFonts w:cstheme="minorHAnsi"/>
          <w:iCs/>
        </w:rPr>
        <w:t xml:space="preserve"> = </w:t>
      </w:r>
      <w:r>
        <w:rPr>
          <w:rFonts w:cstheme="minorHAnsi"/>
          <w:iCs/>
        </w:rPr>
        <w:t>8.3792</w:t>
      </w:r>
      <w:r w:rsidRPr="007373A9">
        <w:rPr>
          <w:rFonts w:cstheme="minorHAnsi"/>
          <w:iCs/>
        </w:rPr>
        <w:t xml:space="preserve"> + 0.</w:t>
      </w:r>
      <w:r>
        <w:rPr>
          <w:rFonts w:cstheme="minorHAnsi"/>
          <w:iCs/>
        </w:rPr>
        <w:t xml:space="preserve">8496 </w:t>
      </w:r>
      <w:r w:rsidRPr="007373A9">
        <w:rPr>
          <w:rFonts w:cstheme="minorHAnsi"/>
          <w:iCs/>
        </w:rPr>
        <w:t>y</w:t>
      </w:r>
      <w:r w:rsidRPr="007373A9">
        <w:rPr>
          <w:rFonts w:cstheme="minorHAnsi"/>
          <w:iCs/>
          <w:vertAlign w:val="subscript"/>
        </w:rPr>
        <w:t>t-1</w:t>
      </w:r>
    </w:p>
    <w:p w14:paraId="12E80D0C" w14:textId="0544216F" w:rsidR="007373A9" w:rsidRPr="007373A9" w:rsidRDefault="007373A9" w:rsidP="007373A9">
      <w:pPr>
        <w:jc w:val="both"/>
        <w:rPr>
          <w:rFonts w:cstheme="minorHAnsi"/>
          <w:iCs/>
        </w:rPr>
      </w:pPr>
      <w:r w:rsidRPr="007373A9">
        <w:rPr>
          <w:rFonts w:cstheme="minorHAnsi"/>
          <w:iCs/>
        </w:rPr>
        <w:t>The correlation coefficient for the autoregressive model is 0.</w:t>
      </w:r>
      <w:r>
        <w:rPr>
          <w:rFonts w:cstheme="minorHAnsi"/>
          <w:iCs/>
        </w:rPr>
        <w:t>8496</w:t>
      </w:r>
      <w:r w:rsidRPr="007373A9">
        <w:rPr>
          <w:rFonts w:cstheme="minorHAnsi"/>
          <w:iCs/>
        </w:rPr>
        <w:t xml:space="preserve"> and the intercept is </w:t>
      </w:r>
      <w:r>
        <w:rPr>
          <w:rFonts w:cstheme="minorHAnsi"/>
          <w:iCs/>
        </w:rPr>
        <w:t>8.3792</w:t>
      </w:r>
      <w:r w:rsidRPr="007373A9">
        <w:rPr>
          <w:rFonts w:cstheme="minorHAnsi"/>
          <w:iCs/>
        </w:rPr>
        <w:t>. The ar1 co-efficient is not close to 1 which is indicative of the fact that the data is not random walk type data. Further, with a standard error of 0.0</w:t>
      </w:r>
      <w:r>
        <w:rPr>
          <w:rFonts w:cstheme="minorHAnsi"/>
          <w:iCs/>
        </w:rPr>
        <w:t>094</w:t>
      </w:r>
      <w:r w:rsidRPr="007373A9">
        <w:rPr>
          <w:rFonts w:cstheme="minorHAnsi"/>
          <w:iCs/>
        </w:rPr>
        <w:t>, there is not a very high chance that this co-efficient can be equal to 1. Even if we take 2 standard errors from AR(1), it will still not be equal to 1. This proves that the dataset is not a random walk type dataset and hence can be predicted.   We can also check the p-values of the ar1 coefficient by using the coeftest() function which further proves that we are within the 95% confidence interval.</w:t>
      </w:r>
    </w:p>
    <w:p w14:paraId="075994B1" w14:textId="09CAC853" w:rsidR="0061032A" w:rsidRPr="0061032A" w:rsidRDefault="00F81CBC" w:rsidP="0061032A">
      <w:r>
        <w:rPr>
          <w:noProof/>
        </w:rPr>
        <w:drawing>
          <wp:inline distT="0" distB="0" distL="0" distR="0" wp14:anchorId="4373C46F" wp14:editId="4829785A">
            <wp:extent cx="5971540" cy="19932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1993265"/>
                    </a:xfrm>
                    <a:prstGeom prst="rect">
                      <a:avLst/>
                    </a:prstGeom>
                  </pic:spPr>
                </pic:pic>
              </a:graphicData>
            </a:graphic>
          </wp:inline>
        </w:drawing>
      </w:r>
    </w:p>
    <w:p w14:paraId="4F5A7852" w14:textId="1498ADE3" w:rsidR="005F28BD" w:rsidRDefault="005F28BD" w:rsidP="005F28BD"/>
    <w:p w14:paraId="1167AC86" w14:textId="77777777" w:rsidR="002A6D97" w:rsidRPr="00530898" w:rsidRDefault="002A6D97" w:rsidP="002A6D97">
      <w:pPr>
        <w:jc w:val="both"/>
        <w:rPr>
          <w:rFonts w:cstheme="minorHAnsi"/>
          <w:iCs/>
        </w:rPr>
      </w:pPr>
      <w:r w:rsidRPr="00530898">
        <w:rPr>
          <w:rFonts w:cstheme="minorHAnsi"/>
          <w:iCs/>
        </w:rPr>
        <w:t xml:space="preserve">Another way for us to check if the dataset is a random walk or not is to take the differences between dataset with a lag of 1. We are taking the first differences of the data i.e. subtracting the data and the data from the previous historical period to get the differences for the consecutive periods. </w:t>
      </w:r>
    </w:p>
    <w:p w14:paraId="51523A6A" w14:textId="323F0D57" w:rsidR="002A6D97" w:rsidRPr="00530898" w:rsidRDefault="002A6D97" w:rsidP="002A6D97">
      <w:pPr>
        <w:jc w:val="both"/>
        <w:rPr>
          <w:rFonts w:cstheme="minorHAnsi"/>
          <w:iCs/>
        </w:rPr>
      </w:pPr>
      <w:r w:rsidRPr="00530898">
        <w:rPr>
          <w:rFonts w:cstheme="minorHAnsi"/>
          <w:iCs/>
        </w:rPr>
        <w:t>In this case, there are 10 autocorrelation coefficients (highest being lag 12) which are statistically significant. Since this is a sizable portion of the dataset, it indicates that the dataset is not a random walk dataset and hence can be predicted.</w:t>
      </w:r>
    </w:p>
    <w:p w14:paraId="40539031" w14:textId="60CF8084" w:rsidR="002A6D97" w:rsidRDefault="002A6D97" w:rsidP="005F28BD"/>
    <w:p w14:paraId="13822431" w14:textId="37EF849E" w:rsidR="002A6D97" w:rsidRDefault="002A6D97" w:rsidP="005F28BD">
      <w:r>
        <w:rPr>
          <w:noProof/>
        </w:rPr>
        <w:lastRenderedPageBreak/>
        <w:drawing>
          <wp:inline distT="0" distB="0" distL="0" distR="0" wp14:anchorId="45CE284A" wp14:editId="05004084">
            <wp:extent cx="5971540" cy="4002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002405"/>
                    </a:xfrm>
                    <a:prstGeom prst="rect">
                      <a:avLst/>
                    </a:prstGeom>
                  </pic:spPr>
                </pic:pic>
              </a:graphicData>
            </a:graphic>
          </wp:inline>
        </w:drawing>
      </w:r>
    </w:p>
    <w:p w14:paraId="7ABF7C35" w14:textId="1D078218" w:rsidR="002A6D97" w:rsidRDefault="002A6D97" w:rsidP="005F28BD"/>
    <w:p w14:paraId="4416A105" w14:textId="77777777" w:rsidR="00380DE4" w:rsidRPr="005F28BD" w:rsidRDefault="00380DE4" w:rsidP="005F28BD"/>
    <w:p w14:paraId="3C5CE8FD" w14:textId="22011251" w:rsidR="00380DE4" w:rsidRDefault="00F8738B" w:rsidP="00380DE4">
      <w:pPr>
        <w:pStyle w:val="Heading2"/>
      </w:pPr>
      <w:bookmarkStart w:id="10" w:name="_Toc25267362"/>
      <w:r>
        <w:t>Creating a Time Series Object</w:t>
      </w:r>
      <w:r w:rsidR="002613BC">
        <w:fldChar w:fldCharType="begin"/>
      </w:r>
      <w:r w:rsidR="002613BC">
        <w:instrText xml:space="preserve"> XE "</w:instrText>
      </w:r>
      <w:r w:rsidR="002613BC" w:rsidRPr="00152970">
        <w:instrText>Creating a Time Series Object</w:instrText>
      </w:r>
      <w:r w:rsidR="002613BC">
        <w:instrText xml:space="preserve">" </w:instrText>
      </w:r>
      <w:r w:rsidR="002613BC">
        <w:fldChar w:fldCharType="end"/>
      </w:r>
      <w:r w:rsidR="00380DE4">
        <w:t>:</w:t>
      </w:r>
      <w:bookmarkEnd w:id="10"/>
    </w:p>
    <w:p w14:paraId="4A2995BD" w14:textId="77777777" w:rsidR="00F8738B" w:rsidRDefault="00F8738B" w:rsidP="00F8738B">
      <w:pPr>
        <w:ind w:left="244" w:hanging="244"/>
        <w:jc w:val="both"/>
        <w:rPr>
          <w:rFonts w:ascii="Cambria" w:hAnsi="Cambria"/>
          <w:i/>
        </w:rPr>
      </w:pPr>
    </w:p>
    <w:p w14:paraId="1B852EBB" w14:textId="1D32CDBF" w:rsidR="00F8738B" w:rsidRPr="00530898" w:rsidRDefault="00F8738B" w:rsidP="00530898">
      <w:pPr>
        <w:jc w:val="both"/>
        <w:rPr>
          <w:rFonts w:cstheme="minorHAnsi"/>
          <w:iCs/>
        </w:rPr>
      </w:pPr>
      <w:r w:rsidRPr="00530898">
        <w:rPr>
          <w:rFonts w:cstheme="minorHAnsi"/>
          <w:iCs/>
        </w:rPr>
        <w:t>The ts() function converts a numeric vector into a R time-series object. In this project, we used the following code:</w:t>
      </w:r>
    </w:p>
    <w:p w14:paraId="410BD60E" w14:textId="7E714613" w:rsidR="00F8738B" w:rsidRDefault="00530898" w:rsidP="00530898">
      <w:pPr>
        <w:jc w:val="both"/>
        <w:rPr>
          <w:rFonts w:cstheme="minorHAnsi"/>
          <w:iCs/>
        </w:rPr>
      </w:pPr>
      <w:r w:rsidRPr="00530898">
        <w:rPr>
          <w:rFonts w:cstheme="minorHAnsi"/>
          <w:iCs/>
        </w:rPr>
        <w:t>temperature.ts &lt;- ts(temperature.data$LandAverageTemperature, start = c(1753, 1), end = c(2015, 12), freq = 12)</w:t>
      </w:r>
    </w:p>
    <w:p w14:paraId="5A9A31C0" w14:textId="1DC2B9DE" w:rsidR="00530898" w:rsidRDefault="00530898" w:rsidP="00530898">
      <w:pPr>
        <w:jc w:val="both"/>
        <w:rPr>
          <w:rFonts w:cstheme="minorHAnsi"/>
          <w:iCs/>
        </w:rPr>
      </w:pPr>
      <w:r>
        <w:rPr>
          <w:rFonts w:cstheme="minorHAnsi"/>
          <w:iCs/>
        </w:rPr>
        <w:t>Snippet of the temperature.ts Time Series Object:</w:t>
      </w:r>
    </w:p>
    <w:p w14:paraId="526129AD" w14:textId="1CE07588" w:rsidR="00530898" w:rsidRPr="00530898" w:rsidRDefault="00530898" w:rsidP="00530898">
      <w:pPr>
        <w:jc w:val="both"/>
        <w:rPr>
          <w:rFonts w:cstheme="minorHAnsi"/>
          <w:iCs/>
        </w:rPr>
      </w:pPr>
      <w:r>
        <w:rPr>
          <w:noProof/>
        </w:rPr>
        <w:drawing>
          <wp:inline distT="0" distB="0" distL="0" distR="0" wp14:anchorId="6A09B114" wp14:editId="4D60C362">
            <wp:extent cx="5971540" cy="929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40" cy="929640"/>
                    </a:xfrm>
                    <a:prstGeom prst="rect">
                      <a:avLst/>
                    </a:prstGeom>
                  </pic:spPr>
                </pic:pic>
              </a:graphicData>
            </a:graphic>
          </wp:inline>
        </w:drawing>
      </w:r>
    </w:p>
    <w:p w14:paraId="6F461B6F" w14:textId="77777777" w:rsidR="00530898" w:rsidRPr="00F8738B" w:rsidRDefault="00530898" w:rsidP="00530898">
      <w:pPr>
        <w:ind w:left="244" w:hanging="244"/>
        <w:rPr>
          <w:rFonts w:cstheme="minorHAnsi"/>
          <w:i/>
        </w:rPr>
      </w:pPr>
    </w:p>
    <w:p w14:paraId="10FCB584" w14:textId="2AABA49A" w:rsidR="008D6555" w:rsidRDefault="008D6555" w:rsidP="00CC0EDB"/>
    <w:p w14:paraId="15D67FC4" w14:textId="60F0312E" w:rsidR="00530898" w:rsidRDefault="00530898" w:rsidP="00CC0EDB"/>
    <w:p w14:paraId="6461570D" w14:textId="20A3792D" w:rsidR="00530898" w:rsidRDefault="00530898" w:rsidP="00530898">
      <w:pPr>
        <w:pStyle w:val="Heading2"/>
      </w:pPr>
      <w:bookmarkStart w:id="11" w:name="_Toc25267363"/>
      <w:r>
        <w:lastRenderedPageBreak/>
        <w:t>Time Series Component Analysis</w:t>
      </w:r>
      <w:r w:rsidR="002613BC">
        <w:fldChar w:fldCharType="begin"/>
      </w:r>
      <w:r w:rsidR="002613BC">
        <w:instrText xml:space="preserve"> XE "</w:instrText>
      </w:r>
      <w:r w:rsidR="002613BC" w:rsidRPr="00281308">
        <w:instrText>Time Series Component Analysis</w:instrText>
      </w:r>
      <w:r w:rsidR="002613BC">
        <w:instrText xml:space="preserve">" </w:instrText>
      </w:r>
      <w:r w:rsidR="002613BC">
        <w:fldChar w:fldCharType="end"/>
      </w:r>
      <w:r>
        <w:t>:</w:t>
      </w:r>
      <w:bookmarkEnd w:id="11"/>
    </w:p>
    <w:p w14:paraId="21F7983A" w14:textId="3F2BD851" w:rsidR="00530898" w:rsidRDefault="00530898" w:rsidP="00530898">
      <w:pPr>
        <w:jc w:val="both"/>
        <w:rPr>
          <w:rFonts w:cstheme="minorHAnsi"/>
          <w:iCs/>
        </w:rPr>
      </w:pPr>
      <w:r w:rsidRPr="00530898">
        <w:rPr>
          <w:rFonts w:cstheme="minorHAnsi"/>
          <w:iCs/>
        </w:rPr>
        <w:t>Estimating the autocorrelation function (ACF) at many lags allows us to assess how a time series relates to its past i.e. we can use the graph to analyze autocorrelation co-efficients and answer if the time series has a seasonal/trend component and if the data is random. Since there is strong significant autocorrelation in the first lag, it indicates an upward trend in data. Since we see a strong autocorrelation in lag 12 as well, we can also observe monthly seasonality in the data. The horizontal lines represent the level of significance. For the autocorrelation co-efficients that lie within these dotted lines (@ lags 3, 9), they can be considered to have random data.</w:t>
      </w:r>
    </w:p>
    <w:p w14:paraId="40820B59" w14:textId="7CAB5EC6" w:rsidR="00530898" w:rsidRPr="00530898" w:rsidRDefault="00530898" w:rsidP="00530898">
      <w:pPr>
        <w:jc w:val="both"/>
        <w:rPr>
          <w:rFonts w:cstheme="minorHAnsi"/>
          <w:iCs/>
        </w:rPr>
      </w:pPr>
      <w:r>
        <w:rPr>
          <w:noProof/>
        </w:rPr>
        <w:drawing>
          <wp:inline distT="0" distB="0" distL="0" distR="0" wp14:anchorId="555FDF2B" wp14:editId="12CCD7B7">
            <wp:extent cx="5971540" cy="3978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3978275"/>
                    </a:xfrm>
                    <a:prstGeom prst="rect">
                      <a:avLst/>
                    </a:prstGeom>
                  </pic:spPr>
                </pic:pic>
              </a:graphicData>
            </a:graphic>
          </wp:inline>
        </w:drawing>
      </w:r>
    </w:p>
    <w:p w14:paraId="3297A17E" w14:textId="77777777" w:rsidR="00530898" w:rsidRPr="00530898" w:rsidRDefault="00530898" w:rsidP="00530898">
      <w:pPr>
        <w:jc w:val="both"/>
        <w:rPr>
          <w:rFonts w:cstheme="minorHAnsi"/>
          <w:iCs/>
        </w:rPr>
      </w:pPr>
    </w:p>
    <w:p w14:paraId="73F36172" w14:textId="79322A1D" w:rsidR="00530898" w:rsidRDefault="00530898" w:rsidP="00530898">
      <w:pPr>
        <w:jc w:val="both"/>
        <w:rPr>
          <w:rFonts w:cstheme="minorHAnsi"/>
          <w:iCs/>
        </w:rPr>
      </w:pPr>
      <w:r w:rsidRPr="00530898">
        <w:rPr>
          <w:rFonts w:cstheme="minorHAnsi"/>
          <w:iCs/>
        </w:rPr>
        <w:t>Thus, we can see strong trend relationship and strong seasonality relationship in the G</w:t>
      </w:r>
      <w:r>
        <w:rPr>
          <w:rFonts w:cstheme="minorHAnsi"/>
          <w:iCs/>
        </w:rPr>
        <w:t>lobal Temperature</w:t>
      </w:r>
      <w:r w:rsidRPr="00530898">
        <w:rPr>
          <w:rFonts w:cstheme="minorHAnsi"/>
          <w:iCs/>
        </w:rPr>
        <w:t xml:space="preserve"> data.</w:t>
      </w:r>
    </w:p>
    <w:p w14:paraId="090DEBE1" w14:textId="34AD5A94" w:rsidR="003679E9" w:rsidRPr="003679E9" w:rsidRDefault="003679E9" w:rsidP="003679E9">
      <w:pPr>
        <w:jc w:val="both"/>
        <w:rPr>
          <w:rFonts w:cstheme="minorHAnsi"/>
          <w:iCs/>
        </w:rPr>
      </w:pPr>
      <w:r w:rsidRPr="003679E9">
        <w:rPr>
          <w:rFonts w:cstheme="minorHAnsi"/>
          <w:iCs/>
        </w:rPr>
        <w:t xml:space="preserve">The following code was used to generate the plot </w:t>
      </w:r>
      <w:r>
        <w:rPr>
          <w:rFonts w:cstheme="minorHAnsi"/>
          <w:iCs/>
        </w:rPr>
        <w:t>below</w:t>
      </w:r>
      <w:r w:rsidRPr="003679E9">
        <w:rPr>
          <w:rFonts w:cstheme="minorHAnsi"/>
          <w:iCs/>
        </w:rPr>
        <w:t>:</w:t>
      </w:r>
    </w:p>
    <w:p w14:paraId="25057D0C" w14:textId="77777777" w:rsidR="003679E9" w:rsidRPr="003679E9" w:rsidRDefault="003679E9" w:rsidP="003679E9">
      <w:pPr>
        <w:jc w:val="both"/>
        <w:rPr>
          <w:rFonts w:cstheme="minorHAnsi"/>
          <w:iCs/>
        </w:rPr>
      </w:pPr>
      <w:r w:rsidRPr="003679E9">
        <w:rPr>
          <w:rFonts w:cstheme="minorHAnsi"/>
          <w:iCs/>
        </w:rPr>
        <w:t>plot(temperature.ts, xlab = "Years", ylab = "Temperature", ylim = c(-5, 20), main = "Global Land Temperature", col = "orange")</w:t>
      </w:r>
    </w:p>
    <w:p w14:paraId="14868E4D" w14:textId="77777777" w:rsidR="003679E9" w:rsidRDefault="003679E9" w:rsidP="00530898">
      <w:pPr>
        <w:jc w:val="both"/>
        <w:rPr>
          <w:rFonts w:cstheme="minorHAnsi"/>
          <w:iCs/>
        </w:rPr>
      </w:pPr>
    </w:p>
    <w:p w14:paraId="43A42852" w14:textId="6F6A8B9E" w:rsidR="00D06839" w:rsidRPr="003679E9" w:rsidRDefault="003679E9" w:rsidP="003679E9">
      <w:pPr>
        <w:jc w:val="both"/>
        <w:rPr>
          <w:rFonts w:cstheme="minorHAnsi"/>
          <w:iCs/>
        </w:rPr>
      </w:pPr>
      <w:r>
        <w:rPr>
          <w:noProof/>
        </w:rPr>
        <w:lastRenderedPageBreak/>
        <w:drawing>
          <wp:inline distT="0" distB="0" distL="0" distR="0" wp14:anchorId="0310C7DA" wp14:editId="15157196">
            <wp:extent cx="5104581" cy="3496236"/>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5111" cy="3503448"/>
                    </a:xfrm>
                    <a:prstGeom prst="rect">
                      <a:avLst/>
                    </a:prstGeom>
                  </pic:spPr>
                </pic:pic>
              </a:graphicData>
            </a:graphic>
          </wp:inline>
        </w:drawing>
      </w:r>
    </w:p>
    <w:p w14:paraId="4096A6AF" w14:textId="5D89EB56" w:rsidR="00D06839" w:rsidRDefault="00D06839" w:rsidP="003679E9">
      <w:pPr>
        <w:jc w:val="both"/>
        <w:rPr>
          <w:rFonts w:cstheme="minorHAnsi"/>
          <w:iCs/>
        </w:rPr>
      </w:pPr>
      <w:r w:rsidRPr="003679E9">
        <w:rPr>
          <w:rFonts w:cstheme="minorHAnsi"/>
          <w:iCs/>
        </w:rPr>
        <w:t xml:space="preserve">The Time Plot is a line graph that plots each observed value against the time of the observation, with a single line connecting each observation across the entire period. This plot is useful for graphically interpreting time series data. </w:t>
      </w:r>
    </w:p>
    <w:p w14:paraId="0F163915" w14:textId="05386E7C" w:rsidR="007879D3" w:rsidRDefault="007879D3" w:rsidP="003679E9">
      <w:pPr>
        <w:jc w:val="both"/>
        <w:rPr>
          <w:rFonts w:cstheme="minorHAnsi"/>
          <w:iCs/>
        </w:rPr>
      </w:pPr>
      <w:r>
        <w:rPr>
          <w:noProof/>
        </w:rPr>
        <w:drawing>
          <wp:inline distT="0" distB="0" distL="0" distR="0" wp14:anchorId="60F342A4" wp14:editId="76C30C54">
            <wp:extent cx="5400383" cy="39216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5779" cy="3925571"/>
                    </a:xfrm>
                    <a:prstGeom prst="rect">
                      <a:avLst/>
                    </a:prstGeom>
                  </pic:spPr>
                </pic:pic>
              </a:graphicData>
            </a:graphic>
          </wp:inline>
        </w:drawing>
      </w:r>
    </w:p>
    <w:p w14:paraId="3DEFC9C9" w14:textId="48AE3090" w:rsidR="007879D3" w:rsidRPr="003679E9" w:rsidRDefault="007879D3" w:rsidP="003679E9">
      <w:pPr>
        <w:jc w:val="both"/>
        <w:rPr>
          <w:rFonts w:cstheme="minorHAnsi"/>
          <w:iCs/>
        </w:rPr>
      </w:pPr>
    </w:p>
    <w:p w14:paraId="436E586F" w14:textId="77777777" w:rsidR="00E90A4D" w:rsidRDefault="007879D3" w:rsidP="00E90A4D">
      <w:pPr>
        <w:jc w:val="both"/>
        <w:rPr>
          <w:rFonts w:cstheme="minorHAnsi"/>
          <w:iCs/>
        </w:rPr>
      </w:pPr>
      <w:r w:rsidRPr="003679E9">
        <w:rPr>
          <w:rFonts w:cstheme="minorHAnsi"/>
          <w:iCs/>
        </w:rPr>
        <w:lastRenderedPageBreak/>
        <w:t xml:space="preserve">This Time Plot shows very clearly that the data has a </w:t>
      </w:r>
      <w:r>
        <w:rPr>
          <w:rFonts w:cstheme="minorHAnsi"/>
          <w:iCs/>
        </w:rPr>
        <w:t>level</w:t>
      </w:r>
      <w:r w:rsidRPr="003679E9">
        <w:rPr>
          <w:rFonts w:cstheme="minorHAnsi"/>
          <w:iCs/>
        </w:rPr>
        <w:t xml:space="preserve"> </w:t>
      </w:r>
      <w:r w:rsidRPr="003679E9">
        <w:rPr>
          <w:rFonts w:cstheme="minorHAnsi"/>
          <w:iCs/>
        </w:rPr>
        <w:sym w:font="Wingdings" w:char="F0E0"/>
      </w:r>
      <w:r w:rsidRPr="003679E9">
        <w:rPr>
          <w:rFonts w:cstheme="minorHAnsi"/>
          <w:iCs/>
        </w:rPr>
        <w:t xml:space="preserve"> upward trend and seasonal fluctuations. The seasonality results in decreased sales at the beginning of each year and increased sales toward the end of each year. This can be further confirmed by using the stl() plot to understand the components of time-series data.</w:t>
      </w:r>
    </w:p>
    <w:p w14:paraId="3407D504" w14:textId="547F81D2" w:rsidR="00C2470C" w:rsidRPr="00496F0B" w:rsidRDefault="00E90A4D" w:rsidP="00496F0B">
      <w:pPr>
        <w:jc w:val="both"/>
        <w:rPr>
          <w:rFonts w:cstheme="minorHAnsi"/>
          <w:iCs/>
        </w:rPr>
      </w:pPr>
      <w:r w:rsidRPr="00E90A4D">
        <w:rPr>
          <w:rFonts w:cstheme="minorHAnsi"/>
          <w:iCs/>
        </w:rPr>
        <w:t>Also, the plot does not indicate any apparent pattern to the noise (looking at the “remainder” sub-graph) which is preferred.</w:t>
      </w:r>
    </w:p>
    <w:p w14:paraId="7DF9FBB4" w14:textId="4BCAEB64" w:rsidR="00023D54" w:rsidRDefault="00C2470C" w:rsidP="00023D54">
      <w:pPr>
        <w:pStyle w:val="Heading2"/>
      </w:pPr>
      <w:bookmarkStart w:id="12" w:name="_Toc25267364"/>
      <w:r>
        <w:t>Splitting data into training and validation partitions</w:t>
      </w:r>
      <w:r w:rsidR="002613BC">
        <w:fldChar w:fldCharType="begin"/>
      </w:r>
      <w:r w:rsidR="002613BC">
        <w:instrText xml:space="preserve"> XE "</w:instrText>
      </w:r>
      <w:r w:rsidR="002613BC" w:rsidRPr="006B6DC4">
        <w:instrText>Splitting data into training and validation partitions</w:instrText>
      </w:r>
      <w:r w:rsidR="002613BC">
        <w:instrText xml:space="preserve">" </w:instrText>
      </w:r>
      <w:r w:rsidR="002613BC">
        <w:fldChar w:fldCharType="end"/>
      </w:r>
      <w:r w:rsidR="004616A9">
        <w:t>:</w:t>
      </w:r>
      <w:bookmarkEnd w:id="12"/>
    </w:p>
    <w:p w14:paraId="6DAB4F1D" w14:textId="18D49E3B" w:rsidR="00C2470C" w:rsidRDefault="00C2470C" w:rsidP="00C2470C"/>
    <w:p w14:paraId="2FC70F1B" w14:textId="2326DFC8" w:rsidR="00FE5C9C" w:rsidRDefault="00FE5C9C" w:rsidP="00C2470C">
      <w:r>
        <w:t>We use the last 40 years of data as our validation dataset and the remaining years as our training dataset. This approach was chosen in order to provide as much data as possible in order for the model to be trained with higher accuracy.</w:t>
      </w:r>
    </w:p>
    <w:p w14:paraId="37F9798C" w14:textId="28C6E892" w:rsidR="00C2470C" w:rsidRDefault="00C2470C" w:rsidP="004616A9">
      <w:pPr>
        <w:jc w:val="both"/>
        <w:rPr>
          <w:rFonts w:cstheme="minorHAnsi"/>
          <w:iCs/>
        </w:rPr>
      </w:pPr>
      <w:r w:rsidRPr="00C2470C">
        <w:rPr>
          <w:rFonts w:cstheme="minorHAnsi"/>
          <w:iCs/>
        </w:rPr>
        <w:t>The data can be partitioned to the criteria in the question by using the following R code:</w:t>
      </w:r>
    </w:p>
    <w:p w14:paraId="71D4E7C0" w14:textId="77777777" w:rsidR="004616A9" w:rsidRPr="004616A9" w:rsidRDefault="004616A9" w:rsidP="004616A9">
      <w:pPr>
        <w:jc w:val="both"/>
        <w:rPr>
          <w:rFonts w:cstheme="minorHAnsi"/>
          <w:iCs/>
        </w:rPr>
      </w:pPr>
    </w:p>
    <w:p w14:paraId="55AF6755" w14:textId="77777777" w:rsidR="00E67B96" w:rsidRDefault="00C2470C" w:rsidP="00C2470C">
      <w:r>
        <w:t>nValid &lt;- 480</w:t>
      </w:r>
    </w:p>
    <w:p w14:paraId="363365AB" w14:textId="27006856" w:rsidR="00C2470C" w:rsidRDefault="00C2470C" w:rsidP="00C2470C">
      <w:r>
        <w:t>nTrain &lt;- length(temperature.ts) – nValid</w:t>
      </w:r>
    </w:p>
    <w:p w14:paraId="6CC8EEA6" w14:textId="39B6D5C3" w:rsidR="00C2470C" w:rsidRDefault="00C2470C" w:rsidP="00C2470C">
      <w:r>
        <w:t>train_temperature.ts &lt;- window(temperature.ts, start = c(1753, 1), end = c(1753, nTrain))</w:t>
      </w:r>
    </w:p>
    <w:p w14:paraId="62B759DD" w14:textId="21EDADF0" w:rsidR="00C2470C" w:rsidRDefault="00C2470C" w:rsidP="00C2470C">
      <w:r>
        <w:t>valid_temperature.ts &lt;- window(temperature.ts, start = c(1753, nTrain + 1),  end = c(1753, nTrain + nValid))</w:t>
      </w:r>
    </w:p>
    <w:p w14:paraId="3636A515" w14:textId="77777777" w:rsidR="00EF459B" w:rsidRDefault="00EF459B" w:rsidP="00C2470C"/>
    <w:p w14:paraId="3D2CB014" w14:textId="6967E8C0" w:rsidR="00EF459B" w:rsidRDefault="00EF459B" w:rsidP="00C2470C">
      <w:r w:rsidRPr="00EF459B">
        <w:t>Screenshot of the Values Tab in R Studio:</w:t>
      </w:r>
    </w:p>
    <w:p w14:paraId="5258EA96" w14:textId="3B39E327" w:rsidR="00EF459B" w:rsidRPr="00C2470C" w:rsidRDefault="007A56EE" w:rsidP="00C2470C">
      <w:r>
        <w:rPr>
          <w:noProof/>
        </w:rPr>
        <w:drawing>
          <wp:inline distT="0" distB="0" distL="0" distR="0" wp14:anchorId="36CC0FAF" wp14:editId="4BBBD51B">
            <wp:extent cx="5971540" cy="405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405765"/>
                    </a:xfrm>
                    <a:prstGeom prst="rect">
                      <a:avLst/>
                    </a:prstGeom>
                  </pic:spPr>
                </pic:pic>
              </a:graphicData>
            </a:graphic>
          </wp:inline>
        </w:drawing>
      </w:r>
    </w:p>
    <w:p w14:paraId="0FFC5008" w14:textId="77777777" w:rsidR="00023D54" w:rsidRPr="00023D54" w:rsidRDefault="00023D54" w:rsidP="00023D54"/>
    <w:p w14:paraId="263A053B" w14:textId="77777777" w:rsidR="00770EF2" w:rsidRDefault="00770EF2" w:rsidP="004616A9">
      <w:pPr>
        <w:pStyle w:val="Heading2"/>
      </w:pPr>
    </w:p>
    <w:p w14:paraId="39E5DDFF" w14:textId="77777777" w:rsidR="00770EF2" w:rsidRDefault="00770EF2" w:rsidP="004616A9">
      <w:pPr>
        <w:pStyle w:val="Heading2"/>
      </w:pPr>
    </w:p>
    <w:p w14:paraId="1D3F540A" w14:textId="77777777" w:rsidR="00770EF2" w:rsidRDefault="00770EF2" w:rsidP="004616A9">
      <w:pPr>
        <w:pStyle w:val="Heading2"/>
      </w:pPr>
    </w:p>
    <w:p w14:paraId="6F8E1313" w14:textId="77777777" w:rsidR="00770EF2" w:rsidRDefault="00770EF2" w:rsidP="004616A9">
      <w:pPr>
        <w:pStyle w:val="Heading2"/>
      </w:pPr>
    </w:p>
    <w:p w14:paraId="5DB2BB59" w14:textId="2CCA22B2" w:rsidR="00770EF2" w:rsidRDefault="00770EF2" w:rsidP="004616A9">
      <w:pPr>
        <w:pStyle w:val="Heading2"/>
      </w:pPr>
    </w:p>
    <w:p w14:paraId="61A1C693" w14:textId="164BF349" w:rsidR="00770EF2" w:rsidRDefault="00770EF2" w:rsidP="00770EF2"/>
    <w:p w14:paraId="7AC0F0FC" w14:textId="77777777" w:rsidR="00770EF2" w:rsidRPr="00770EF2" w:rsidRDefault="00770EF2" w:rsidP="00770EF2"/>
    <w:p w14:paraId="4893A3D0" w14:textId="705A613D" w:rsidR="004616A9" w:rsidRDefault="004616A9" w:rsidP="004616A9">
      <w:pPr>
        <w:pStyle w:val="Heading2"/>
      </w:pPr>
      <w:bookmarkStart w:id="13" w:name="_Toc25267365"/>
      <w:r>
        <w:t>Model Development</w:t>
      </w:r>
      <w:r w:rsidR="00E55F2F">
        <w:t xml:space="preserve"> on Training Dataset</w:t>
      </w:r>
      <w:r w:rsidR="002613BC">
        <w:fldChar w:fldCharType="begin"/>
      </w:r>
      <w:r w:rsidR="002613BC">
        <w:instrText xml:space="preserve"> XE "</w:instrText>
      </w:r>
      <w:r w:rsidR="002613BC" w:rsidRPr="00B43BF8">
        <w:instrText>Model Development on Training Dataset</w:instrText>
      </w:r>
      <w:r w:rsidR="002613BC">
        <w:instrText xml:space="preserve">" </w:instrText>
      </w:r>
      <w:r w:rsidR="002613BC">
        <w:fldChar w:fldCharType="end"/>
      </w:r>
      <w:r>
        <w:t>:</w:t>
      </w:r>
      <w:bookmarkEnd w:id="13"/>
    </w:p>
    <w:p w14:paraId="02C88EEB" w14:textId="631F808C" w:rsidR="00770EF2" w:rsidRDefault="00770EF2" w:rsidP="00770EF2"/>
    <w:p w14:paraId="4A935706" w14:textId="321884AD" w:rsidR="00770EF2" w:rsidRDefault="00770EF2" w:rsidP="00770EF2">
      <w:pPr>
        <w:rPr>
          <w:rFonts w:asciiTheme="majorHAnsi" w:hAnsiTheme="majorHAnsi"/>
          <w:bCs/>
          <w:color w:val="4472C4" w:themeColor="accent1"/>
          <w:sz w:val="36"/>
          <w:szCs w:val="56"/>
        </w:rPr>
      </w:pPr>
      <w:r w:rsidRPr="00770EF2">
        <w:rPr>
          <w:rFonts w:asciiTheme="majorHAnsi" w:hAnsiTheme="majorHAnsi"/>
          <w:bCs/>
          <w:color w:val="4472C4" w:themeColor="accent1"/>
          <w:sz w:val="36"/>
          <w:szCs w:val="56"/>
        </w:rPr>
        <w:t>Holt – Winter’s Model with Automated Selection of Parameters</w:t>
      </w:r>
      <w:r w:rsidR="002613BC">
        <w:rPr>
          <w:rFonts w:asciiTheme="majorHAnsi" w:hAnsiTheme="majorHAnsi"/>
          <w:bCs/>
          <w:color w:val="4472C4" w:themeColor="accent1"/>
          <w:sz w:val="36"/>
          <w:szCs w:val="56"/>
        </w:rPr>
        <w:fldChar w:fldCharType="begin"/>
      </w:r>
      <w:r w:rsidR="002613BC">
        <w:instrText xml:space="preserve"> XE "</w:instrText>
      </w:r>
      <w:r w:rsidR="002613BC" w:rsidRPr="00500919">
        <w:rPr>
          <w:rFonts w:asciiTheme="majorHAnsi" w:hAnsiTheme="majorHAnsi"/>
          <w:bCs/>
          <w:color w:val="4472C4" w:themeColor="accent1"/>
          <w:sz w:val="36"/>
          <w:szCs w:val="56"/>
        </w:rPr>
        <w:instrText>Holt – Winter’s Model with Automated Selection of Parameters</w:instrText>
      </w:r>
      <w:r w:rsidR="002613BC">
        <w:instrText xml:space="preserve">" </w:instrText>
      </w:r>
      <w:r w:rsidR="002613BC">
        <w:rPr>
          <w:rFonts w:asciiTheme="majorHAnsi" w:hAnsiTheme="majorHAnsi"/>
          <w:bCs/>
          <w:color w:val="4472C4" w:themeColor="accent1"/>
          <w:sz w:val="36"/>
          <w:szCs w:val="56"/>
        </w:rPr>
        <w:fldChar w:fldCharType="end"/>
      </w:r>
      <w:r w:rsidRPr="00770EF2">
        <w:rPr>
          <w:rFonts w:asciiTheme="majorHAnsi" w:hAnsiTheme="majorHAnsi"/>
          <w:bCs/>
          <w:color w:val="4472C4" w:themeColor="accent1"/>
          <w:sz w:val="36"/>
          <w:szCs w:val="56"/>
        </w:rPr>
        <w:t>:</w:t>
      </w:r>
    </w:p>
    <w:p w14:paraId="0DE2DD67" w14:textId="5F418DB7" w:rsidR="00A472E9" w:rsidRDefault="00A472E9" w:rsidP="00A472E9">
      <w:pPr>
        <w:jc w:val="both"/>
      </w:pPr>
      <w:r>
        <w:t>I</w:t>
      </w:r>
      <w:r w:rsidRPr="00A472E9">
        <w:t xml:space="preserve"> used the ets() function and since we setup the model such that does not specify the parameters i.e. it does not specify if it is an additive/multiplicative model nor trend/seasonality, then it seeks the optimal combination of the Holt-Winter’s model. The alpha parameter gives us an idea of the smoothing; the beta parameters gives an idea about trend and the gamma parameter about seasonality. They represent weighing the historical data for level, trend and seasonality. The model chosen was ANA and hence we have only the values for alpha and gamma (trend component missing). The seasonal index starts decreasing from the middle of the year and keeps decreasing till end of the year and then increases in the last month.</w:t>
      </w:r>
    </w:p>
    <w:p w14:paraId="70E6841D" w14:textId="2952FA5E" w:rsidR="00A472E9" w:rsidRPr="00A472E9" w:rsidRDefault="00A472E9" w:rsidP="00A472E9">
      <w:pPr>
        <w:jc w:val="both"/>
      </w:pPr>
      <w:r>
        <w:rPr>
          <w:noProof/>
        </w:rPr>
        <w:drawing>
          <wp:inline distT="0" distB="0" distL="0" distR="0" wp14:anchorId="6F5BA7FC" wp14:editId="7D72E077">
            <wp:extent cx="5285917" cy="3470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1392" cy="3481081"/>
                    </a:xfrm>
                    <a:prstGeom prst="rect">
                      <a:avLst/>
                    </a:prstGeom>
                  </pic:spPr>
                </pic:pic>
              </a:graphicData>
            </a:graphic>
          </wp:inline>
        </w:drawing>
      </w:r>
    </w:p>
    <w:p w14:paraId="542FBBDC" w14:textId="298FC1B0" w:rsidR="0019794B" w:rsidRDefault="0019794B" w:rsidP="00770EF2">
      <w:r>
        <w:t>Accuracy Metrics:</w:t>
      </w:r>
    </w:p>
    <w:p w14:paraId="3CEA4A09" w14:textId="0AD80213" w:rsidR="00F854A7" w:rsidRDefault="0019794B" w:rsidP="00770EF2">
      <w:pPr>
        <w:rPr>
          <w:rFonts w:asciiTheme="majorHAnsi" w:hAnsiTheme="majorHAnsi"/>
          <w:bCs/>
          <w:color w:val="4472C4" w:themeColor="accent1"/>
          <w:sz w:val="36"/>
          <w:szCs w:val="56"/>
        </w:rPr>
      </w:pPr>
      <w:r>
        <w:rPr>
          <w:noProof/>
        </w:rPr>
        <w:drawing>
          <wp:inline distT="0" distB="0" distL="0" distR="0" wp14:anchorId="7DB123FF" wp14:editId="14E7557D">
            <wp:extent cx="5491290" cy="6545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0295" cy="662813"/>
                    </a:xfrm>
                    <a:prstGeom prst="rect">
                      <a:avLst/>
                    </a:prstGeom>
                  </pic:spPr>
                </pic:pic>
              </a:graphicData>
            </a:graphic>
          </wp:inline>
        </w:drawing>
      </w:r>
    </w:p>
    <w:p w14:paraId="4E0FB409" w14:textId="28618FB1" w:rsidR="00F854A7" w:rsidRPr="00F854A7" w:rsidRDefault="00F854A7" w:rsidP="00F854A7">
      <w:pPr>
        <w:jc w:val="both"/>
      </w:pPr>
      <w:r w:rsidRPr="00F854A7">
        <w:t>To begin with,</w:t>
      </w:r>
      <w:r>
        <w:t xml:space="preserve"> </w:t>
      </w:r>
      <w:r w:rsidRPr="00F854A7">
        <w:t>the</w:t>
      </w:r>
      <w:r>
        <w:t xml:space="preserve"> HW</w:t>
      </w:r>
      <w:r w:rsidRPr="00F854A7">
        <w:t xml:space="preserve"> forecast</w:t>
      </w:r>
      <w:r>
        <w:t xml:space="preserve"> is</w:t>
      </w:r>
      <w:r w:rsidRPr="00F854A7">
        <w:t xml:space="preserve"> over-predicting (since the ME is positive). On average, the forecast is producing </w:t>
      </w:r>
      <w:r>
        <w:t>8.617</w:t>
      </w:r>
      <w:r w:rsidRPr="00F854A7">
        <w:t>% error when using the Holt-Winter’s model</w:t>
      </w:r>
      <w:r>
        <w:t xml:space="preserve"> </w:t>
      </w:r>
      <w:r w:rsidRPr="00F854A7">
        <w:t xml:space="preserve">based on the MAPE metric. </w:t>
      </w:r>
      <w:r>
        <w:t xml:space="preserve">The </w:t>
      </w:r>
      <w:r w:rsidRPr="00F854A7">
        <w:t>RMSE for the Holt-Winter’s model forecast dev</w:t>
      </w:r>
      <w:r>
        <w:t>eloped is 0.712.</w:t>
      </w:r>
    </w:p>
    <w:p w14:paraId="2663C593" w14:textId="3C78F16A" w:rsidR="006157CB" w:rsidRDefault="00EF17C2" w:rsidP="00E55F2F">
      <w:pPr>
        <w:rPr>
          <w:rFonts w:asciiTheme="majorHAnsi" w:hAnsiTheme="majorHAnsi"/>
          <w:bCs/>
          <w:color w:val="4472C4" w:themeColor="accent1"/>
          <w:sz w:val="36"/>
          <w:szCs w:val="56"/>
        </w:rPr>
      </w:pPr>
      <w:r>
        <w:rPr>
          <w:rFonts w:asciiTheme="majorHAnsi" w:hAnsiTheme="majorHAnsi"/>
          <w:bCs/>
          <w:color w:val="4472C4" w:themeColor="accent1"/>
          <w:sz w:val="36"/>
          <w:szCs w:val="56"/>
        </w:rPr>
        <w:lastRenderedPageBreak/>
        <w:t>Regression Model with Linear Trend and Seasonality</w:t>
      </w:r>
      <w:r w:rsidR="002613BC">
        <w:rPr>
          <w:rFonts w:asciiTheme="majorHAnsi" w:hAnsiTheme="majorHAnsi"/>
          <w:bCs/>
          <w:color w:val="4472C4" w:themeColor="accent1"/>
          <w:sz w:val="36"/>
          <w:szCs w:val="56"/>
        </w:rPr>
        <w:fldChar w:fldCharType="begin"/>
      </w:r>
      <w:r w:rsidR="002613BC">
        <w:instrText xml:space="preserve"> XE "</w:instrText>
      </w:r>
      <w:r w:rsidR="002613BC" w:rsidRPr="00A524C0">
        <w:rPr>
          <w:rFonts w:asciiTheme="majorHAnsi" w:hAnsiTheme="majorHAnsi"/>
          <w:bCs/>
          <w:color w:val="4472C4" w:themeColor="accent1"/>
          <w:sz w:val="36"/>
          <w:szCs w:val="56"/>
        </w:rPr>
        <w:instrText>Regression Model with Linear Trend and Seasonality</w:instrText>
      </w:r>
      <w:r w:rsidR="002613BC">
        <w:instrText xml:space="preserve">" </w:instrText>
      </w:r>
      <w:r w:rsidR="002613BC">
        <w:rPr>
          <w:rFonts w:asciiTheme="majorHAnsi" w:hAnsiTheme="majorHAnsi"/>
          <w:bCs/>
          <w:color w:val="4472C4" w:themeColor="accent1"/>
          <w:sz w:val="36"/>
          <w:szCs w:val="56"/>
        </w:rPr>
        <w:fldChar w:fldCharType="end"/>
      </w:r>
      <w:r w:rsidRPr="00770EF2">
        <w:rPr>
          <w:rFonts w:asciiTheme="majorHAnsi" w:hAnsiTheme="majorHAnsi"/>
          <w:bCs/>
          <w:color w:val="4472C4" w:themeColor="accent1"/>
          <w:sz w:val="36"/>
          <w:szCs w:val="56"/>
        </w:rPr>
        <w:t>:</w:t>
      </w:r>
    </w:p>
    <w:p w14:paraId="2B629242" w14:textId="3D468ED8" w:rsidR="002D7B6D" w:rsidRPr="002D7B6D" w:rsidRDefault="002D7B6D" w:rsidP="002D7B6D">
      <w:pPr>
        <w:jc w:val="both"/>
      </w:pPr>
      <w:r w:rsidRPr="002D7B6D">
        <w:t>The adjusted R</w:t>
      </w:r>
      <w:r w:rsidRPr="002D7B6D">
        <w:rPr>
          <w:vertAlign w:val="superscript"/>
        </w:rPr>
        <w:t>2</w:t>
      </w:r>
      <w:r w:rsidRPr="002D7B6D">
        <w:t xml:space="preserve"> value for the model is 0.</w:t>
      </w:r>
      <w:r>
        <w:t>9592</w:t>
      </w:r>
      <w:r w:rsidRPr="002D7B6D">
        <w:t xml:space="preserve"> which is high. This indicates that </w:t>
      </w:r>
      <w:r>
        <w:t>95.92</w:t>
      </w:r>
      <w:r w:rsidRPr="002D7B6D">
        <w:t>% of the variation in the forecast can be explained by the variation in the seasonal parameters and period number. All the p-values are below the alpha threshold of 5%. The F-statistic looks fine as well (below the alpha threshold). This model is valid/statistically significant.</w:t>
      </w:r>
    </w:p>
    <w:p w14:paraId="71CED89E" w14:textId="19FC0483" w:rsidR="006157CB" w:rsidRDefault="006157CB" w:rsidP="00E55F2F">
      <w:pPr>
        <w:rPr>
          <w:rFonts w:asciiTheme="majorHAnsi" w:hAnsiTheme="majorHAnsi"/>
          <w:bCs/>
          <w:color w:val="4472C4" w:themeColor="accent1"/>
          <w:sz w:val="36"/>
          <w:szCs w:val="56"/>
        </w:rPr>
      </w:pPr>
      <w:r>
        <w:rPr>
          <w:noProof/>
        </w:rPr>
        <w:drawing>
          <wp:inline distT="0" distB="0" distL="0" distR="0" wp14:anchorId="0377A3DD" wp14:editId="4D136C45">
            <wp:extent cx="5026977" cy="47089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102" cy="4710905"/>
                    </a:xfrm>
                    <a:prstGeom prst="rect">
                      <a:avLst/>
                    </a:prstGeom>
                  </pic:spPr>
                </pic:pic>
              </a:graphicData>
            </a:graphic>
          </wp:inline>
        </w:drawing>
      </w:r>
    </w:p>
    <w:p w14:paraId="303F0075" w14:textId="77777777" w:rsidR="001C5DED" w:rsidRPr="001C5DED" w:rsidRDefault="001C5DED" w:rsidP="001C5DED">
      <w:pPr>
        <w:jc w:val="both"/>
      </w:pPr>
      <w:r w:rsidRPr="001C5DED">
        <w:t>Model Equation:</w:t>
      </w:r>
    </w:p>
    <w:p w14:paraId="7C0155FA" w14:textId="6950C51B" w:rsidR="001C5DED" w:rsidRPr="001C5DED" w:rsidRDefault="001C5DED" w:rsidP="001C5DED">
      <w:pPr>
        <w:jc w:val="both"/>
        <w:rPr>
          <w:b/>
          <w:bCs/>
        </w:rPr>
      </w:pPr>
      <w:r w:rsidRPr="001C5DED">
        <w:rPr>
          <w:b/>
          <w:bCs/>
        </w:rPr>
        <w:t>y</w:t>
      </w:r>
      <w:r w:rsidRPr="001C5DED">
        <w:rPr>
          <w:b/>
          <w:bCs/>
          <w:vertAlign w:val="subscript"/>
        </w:rPr>
        <w:t>t</w:t>
      </w:r>
      <w:r w:rsidRPr="001C5DED">
        <w:rPr>
          <w:b/>
          <w:bCs/>
        </w:rPr>
        <w:t xml:space="preserve">  = 1</w:t>
      </w:r>
      <w:r>
        <w:rPr>
          <w:b/>
          <w:bCs/>
        </w:rPr>
        <w:t>.78</w:t>
      </w:r>
      <w:r w:rsidRPr="001C5DED">
        <w:rPr>
          <w:b/>
          <w:bCs/>
        </w:rPr>
        <w:t xml:space="preserve"> + </w:t>
      </w:r>
      <w:r>
        <w:rPr>
          <w:b/>
          <w:bCs/>
        </w:rPr>
        <w:t>2.35E-4</w:t>
      </w:r>
      <w:r w:rsidRPr="001C5DED">
        <w:rPr>
          <w:b/>
          <w:bCs/>
        </w:rPr>
        <w:t xml:space="preserve"> t + </w:t>
      </w:r>
      <w:r>
        <w:rPr>
          <w:b/>
          <w:bCs/>
        </w:rPr>
        <w:t>7.15E-1</w:t>
      </w:r>
      <w:r w:rsidRPr="001C5DED">
        <w:rPr>
          <w:b/>
          <w:bCs/>
        </w:rPr>
        <w:t xml:space="preserve"> D</w:t>
      </w:r>
      <w:r w:rsidRPr="001C5DED">
        <w:rPr>
          <w:b/>
          <w:bCs/>
          <w:vertAlign w:val="subscript"/>
        </w:rPr>
        <w:t>2</w:t>
      </w:r>
      <w:r w:rsidRPr="001C5DED">
        <w:rPr>
          <w:b/>
          <w:bCs/>
        </w:rPr>
        <w:t xml:space="preserve"> + </w:t>
      </w:r>
      <w:r>
        <w:rPr>
          <w:b/>
          <w:bCs/>
        </w:rPr>
        <w:t>2.67</w:t>
      </w:r>
      <w:r w:rsidRPr="001C5DED">
        <w:rPr>
          <w:b/>
          <w:bCs/>
        </w:rPr>
        <w:t xml:space="preserve"> D</w:t>
      </w:r>
      <w:r w:rsidRPr="001C5DED">
        <w:rPr>
          <w:b/>
          <w:bCs/>
          <w:vertAlign w:val="subscript"/>
        </w:rPr>
        <w:t>3</w:t>
      </w:r>
      <w:r w:rsidRPr="001C5DED">
        <w:rPr>
          <w:b/>
          <w:bCs/>
        </w:rPr>
        <w:t xml:space="preserve"> </w:t>
      </w:r>
      <w:r>
        <w:rPr>
          <w:b/>
          <w:bCs/>
        </w:rPr>
        <w:t>+</w:t>
      </w:r>
      <w:r w:rsidRPr="001C5DED">
        <w:rPr>
          <w:b/>
          <w:bCs/>
        </w:rPr>
        <w:t xml:space="preserve"> </w:t>
      </w:r>
      <w:r>
        <w:rPr>
          <w:b/>
          <w:bCs/>
        </w:rPr>
        <w:t>6.01</w:t>
      </w:r>
      <w:r w:rsidRPr="001C5DED">
        <w:rPr>
          <w:b/>
          <w:bCs/>
        </w:rPr>
        <w:t xml:space="preserve"> D</w:t>
      </w:r>
      <w:r w:rsidRPr="001C5DED">
        <w:rPr>
          <w:b/>
          <w:bCs/>
          <w:vertAlign w:val="subscript"/>
        </w:rPr>
        <w:t>4</w:t>
      </w:r>
      <w:r>
        <w:rPr>
          <w:b/>
          <w:bCs/>
        </w:rPr>
        <w:t xml:space="preserve"> + 8.93 D</w:t>
      </w:r>
      <w:r w:rsidRPr="001C5DED">
        <w:rPr>
          <w:b/>
          <w:bCs/>
          <w:vertAlign w:val="subscript"/>
        </w:rPr>
        <w:t>5</w:t>
      </w:r>
      <w:r>
        <w:rPr>
          <w:b/>
          <w:bCs/>
        </w:rPr>
        <w:t xml:space="preserve"> + 1.11E+1 D</w:t>
      </w:r>
      <w:r w:rsidRPr="001C5DED">
        <w:rPr>
          <w:b/>
          <w:bCs/>
          <w:vertAlign w:val="subscript"/>
        </w:rPr>
        <w:t>6</w:t>
      </w:r>
      <w:r>
        <w:rPr>
          <w:b/>
          <w:bCs/>
        </w:rPr>
        <w:t xml:space="preserve"> + 1.21E+1 D</w:t>
      </w:r>
      <w:r w:rsidRPr="001C5DED">
        <w:rPr>
          <w:b/>
          <w:bCs/>
          <w:vertAlign w:val="subscript"/>
        </w:rPr>
        <w:t>7</w:t>
      </w:r>
      <w:r>
        <w:rPr>
          <w:b/>
          <w:bCs/>
        </w:rPr>
        <w:t xml:space="preserve"> + 1.15E+1 D</w:t>
      </w:r>
      <w:r w:rsidRPr="001C5DED">
        <w:rPr>
          <w:b/>
          <w:bCs/>
          <w:vertAlign w:val="subscript"/>
        </w:rPr>
        <w:t>8</w:t>
      </w:r>
      <w:r>
        <w:rPr>
          <w:b/>
          <w:bCs/>
        </w:rPr>
        <w:t xml:space="preserve"> + 9.48 D</w:t>
      </w:r>
      <w:r w:rsidRPr="001C5DED">
        <w:rPr>
          <w:b/>
          <w:bCs/>
          <w:vertAlign w:val="subscript"/>
        </w:rPr>
        <w:t xml:space="preserve">9 </w:t>
      </w:r>
      <w:r>
        <w:rPr>
          <w:b/>
          <w:bCs/>
        </w:rPr>
        <w:t>+ 6.63 D</w:t>
      </w:r>
      <w:r w:rsidRPr="001C5DED">
        <w:rPr>
          <w:b/>
          <w:bCs/>
          <w:vertAlign w:val="subscript"/>
        </w:rPr>
        <w:t>10</w:t>
      </w:r>
      <w:r>
        <w:rPr>
          <w:b/>
          <w:bCs/>
        </w:rPr>
        <w:t xml:space="preserve"> + 3.48 D</w:t>
      </w:r>
      <w:r w:rsidRPr="001C5DED">
        <w:rPr>
          <w:b/>
          <w:bCs/>
          <w:vertAlign w:val="subscript"/>
        </w:rPr>
        <w:t>11</w:t>
      </w:r>
      <w:r>
        <w:rPr>
          <w:b/>
          <w:bCs/>
        </w:rPr>
        <w:t xml:space="preserve"> + 8.97E-1 D</w:t>
      </w:r>
      <w:r w:rsidRPr="001C5DED">
        <w:rPr>
          <w:b/>
          <w:bCs/>
          <w:vertAlign w:val="subscript"/>
        </w:rPr>
        <w:t>12</w:t>
      </w:r>
    </w:p>
    <w:p w14:paraId="5A4C50FA" w14:textId="77777777" w:rsidR="001C5DED" w:rsidRPr="001C5DED" w:rsidRDefault="001C5DED" w:rsidP="001C5DED">
      <w:pPr>
        <w:jc w:val="both"/>
      </w:pPr>
      <w:r w:rsidRPr="001C5DED">
        <w:t>t = Period number</w:t>
      </w:r>
    </w:p>
    <w:p w14:paraId="3CCB7C15" w14:textId="1D09DE3D" w:rsidR="001C5DED" w:rsidRPr="001C5DED" w:rsidRDefault="001C5DED" w:rsidP="001C5DED">
      <w:pPr>
        <w:jc w:val="both"/>
      </w:pPr>
      <w:r w:rsidRPr="001C5DED">
        <w:t>D</w:t>
      </w:r>
      <w:r w:rsidRPr="001C5DED">
        <w:rPr>
          <w:vertAlign w:val="subscript"/>
        </w:rPr>
        <w:t>2</w:t>
      </w:r>
      <w:r w:rsidRPr="001C5DED">
        <w:t xml:space="preserve"> = 1 if </w:t>
      </w:r>
      <w:r>
        <w:t>Month</w:t>
      </w:r>
      <w:r w:rsidRPr="001C5DED">
        <w:t xml:space="preserve"> 2 else equal to 0 (Binary dummy variable for</w:t>
      </w:r>
      <w:r>
        <w:t xml:space="preserve"> Month</w:t>
      </w:r>
      <w:r w:rsidRPr="001C5DED">
        <w:t xml:space="preserve"> 2)</w:t>
      </w:r>
    </w:p>
    <w:p w14:paraId="656415BB" w14:textId="3B55607D" w:rsidR="001C5DED" w:rsidRPr="001C5DED" w:rsidRDefault="001C5DED" w:rsidP="001C5DED">
      <w:pPr>
        <w:jc w:val="both"/>
      </w:pPr>
      <w:r w:rsidRPr="001C5DED">
        <w:t>D</w:t>
      </w:r>
      <w:r w:rsidRPr="001C5DED">
        <w:rPr>
          <w:vertAlign w:val="subscript"/>
        </w:rPr>
        <w:t xml:space="preserve">3 </w:t>
      </w:r>
      <w:r w:rsidRPr="001C5DED">
        <w:t xml:space="preserve">= 1 if </w:t>
      </w:r>
      <w:r>
        <w:t>Month</w:t>
      </w:r>
      <w:r w:rsidRPr="001C5DED">
        <w:t xml:space="preserve"> 3 else equal to 0 (Binary dummy variable for </w:t>
      </w:r>
      <w:r>
        <w:t>Month</w:t>
      </w:r>
      <w:r w:rsidRPr="001C5DED">
        <w:t xml:space="preserve"> 3)</w:t>
      </w:r>
    </w:p>
    <w:p w14:paraId="4BA29A8C" w14:textId="15213687" w:rsidR="001C5DED" w:rsidRDefault="001C5DED" w:rsidP="001C5DED">
      <w:pPr>
        <w:jc w:val="both"/>
      </w:pPr>
      <w:r w:rsidRPr="001C5DED">
        <w:t>D</w:t>
      </w:r>
      <w:r w:rsidRPr="001C5DED">
        <w:rPr>
          <w:vertAlign w:val="subscript"/>
        </w:rPr>
        <w:t>4</w:t>
      </w:r>
      <w:r w:rsidRPr="001C5DED">
        <w:t xml:space="preserve"> = 1 if </w:t>
      </w:r>
      <w:r>
        <w:t>Month</w:t>
      </w:r>
      <w:r w:rsidRPr="001C5DED">
        <w:t xml:space="preserve"> 4 else equal to 0 (Binary dummy variable for </w:t>
      </w:r>
      <w:r>
        <w:t>Month</w:t>
      </w:r>
      <w:r w:rsidRPr="001C5DED">
        <w:t xml:space="preserve"> 4)</w:t>
      </w:r>
    </w:p>
    <w:p w14:paraId="3F6AFB58" w14:textId="46DF305C" w:rsidR="001C5DED" w:rsidRPr="001C5DED" w:rsidRDefault="001C5DED" w:rsidP="001C5DED">
      <w:pPr>
        <w:jc w:val="both"/>
      </w:pPr>
      <w:r w:rsidRPr="001C5DED">
        <w:t>D</w:t>
      </w:r>
      <w:r w:rsidR="00F92336">
        <w:rPr>
          <w:vertAlign w:val="subscript"/>
        </w:rPr>
        <w:t>5</w:t>
      </w:r>
      <w:r w:rsidRPr="001C5DED">
        <w:t xml:space="preserve"> = 1 if </w:t>
      </w:r>
      <w:r>
        <w:t>Month</w:t>
      </w:r>
      <w:r w:rsidRPr="001C5DED">
        <w:t xml:space="preserve"> 4 else equal to 0 (Binary dummy variable for </w:t>
      </w:r>
      <w:r>
        <w:t>Month</w:t>
      </w:r>
      <w:r w:rsidRPr="001C5DED">
        <w:t xml:space="preserve"> </w:t>
      </w:r>
      <w:r w:rsidR="00F92336">
        <w:t>5</w:t>
      </w:r>
      <w:r w:rsidRPr="001C5DED">
        <w:t>)</w:t>
      </w:r>
    </w:p>
    <w:p w14:paraId="36358CE5" w14:textId="31EBD1F0" w:rsidR="001C5DED" w:rsidRDefault="001C5DED" w:rsidP="001C5DED">
      <w:pPr>
        <w:jc w:val="both"/>
      </w:pPr>
      <w:r>
        <w:lastRenderedPageBreak/>
        <w:t>..</w:t>
      </w:r>
    </w:p>
    <w:p w14:paraId="3EE1A9F2" w14:textId="03C01789" w:rsidR="001C5DED" w:rsidRDefault="001C5DED" w:rsidP="001C5DED">
      <w:pPr>
        <w:jc w:val="both"/>
      </w:pPr>
      <w:r>
        <w:t>………..</w:t>
      </w:r>
    </w:p>
    <w:p w14:paraId="4E8739C7" w14:textId="4431D147" w:rsidR="001C5DED" w:rsidRPr="001C5DED" w:rsidRDefault="001C5DED" w:rsidP="001C5DED">
      <w:pPr>
        <w:jc w:val="both"/>
      </w:pPr>
      <w:r w:rsidRPr="001C5DED">
        <w:t>D</w:t>
      </w:r>
      <w:r>
        <w:rPr>
          <w:vertAlign w:val="subscript"/>
        </w:rPr>
        <w:t>12</w:t>
      </w:r>
      <w:r w:rsidRPr="001C5DED">
        <w:t xml:space="preserve"> = 1 if </w:t>
      </w:r>
      <w:r>
        <w:t>Month</w:t>
      </w:r>
      <w:r w:rsidRPr="001C5DED">
        <w:t xml:space="preserve"> </w:t>
      </w:r>
      <w:r>
        <w:t>12</w:t>
      </w:r>
      <w:r w:rsidRPr="001C5DED">
        <w:t xml:space="preserve"> else equal to 0 (Binary dummy variable for </w:t>
      </w:r>
      <w:r>
        <w:t>Month</w:t>
      </w:r>
      <w:r w:rsidRPr="001C5DED">
        <w:t xml:space="preserve"> </w:t>
      </w:r>
      <w:r>
        <w:t>12</w:t>
      </w:r>
      <w:r w:rsidRPr="001C5DED">
        <w:t>)</w:t>
      </w:r>
    </w:p>
    <w:p w14:paraId="7B5387A2" w14:textId="77777777" w:rsidR="001C5DED" w:rsidRPr="001C5DED" w:rsidRDefault="001C5DED" w:rsidP="001C5DED">
      <w:pPr>
        <w:jc w:val="both"/>
      </w:pPr>
    </w:p>
    <w:p w14:paraId="7445CAB6" w14:textId="54EF2B6F" w:rsidR="001C5DED" w:rsidRDefault="001C5DED" w:rsidP="002D7B6D">
      <w:pPr>
        <w:jc w:val="both"/>
      </w:pPr>
      <w:r w:rsidRPr="001C5DED">
        <w:t>If all D</w:t>
      </w:r>
      <w:r w:rsidR="00527E4B" w:rsidRPr="00527E4B">
        <w:rPr>
          <w:vertAlign w:val="subscript"/>
        </w:rPr>
        <w:softHyphen/>
      </w:r>
      <w:r w:rsidR="00527E4B">
        <w:rPr>
          <w:vertAlign w:val="subscript"/>
        </w:rPr>
        <w:t>I</w:t>
      </w:r>
      <w:r w:rsidR="00527E4B">
        <w:t xml:space="preserve"> </w:t>
      </w:r>
      <w:r w:rsidRPr="001C5DED">
        <w:t>= 0  (i = 2, 3, 4</w:t>
      </w:r>
      <w:r w:rsidR="00527E4B">
        <w:t>, …., 12</w:t>
      </w:r>
      <w:r w:rsidRPr="001C5DED">
        <w:t xml:space="preserve">), then it is </w:t>
      </w:r>
      <w:r w:rsidR="00527E4B">
        <w:t>Month</w:t>
      </w:r>
      <w:r w:rsidRPr="001C5DED">
        <w:t xml:space="preserve"> 1</w:t>
      </w:r>
    </w:p>
    <w:p w14:paraId="766214F1" w14:textId="77777777" w:rsidR="002D7B6D" w:rsidRPr="002D7B6D" w:rsidRDefault="002D7B6D" w:rsidP="002D7B6D">
      <w:pPr>
        <w:jc w:val="both"/>
      </w:pPr>
    </w:p>
    <w:p w14:paraId="1A5279E7" w14:textId="5566D30B" w:rsidR="00E55F2F" w:rsidRDefault="00E55F2F" w:rsidP="00E55F2F">
      <w:r>
        <w:t>Accuracy Metrics:</w:t>
      </w:r>
    </w:p>
    <w:p w14:paraId="64BB32F9" w14:textId="1A6D8057" w:rsidR="006157CB" w:rsidRDefault="006157CB" w:rsidP="00E55F2F">
      <w:r>
        <w:rPr>
          <w:noProof/>
        </w:rPr>
        <w:drawing>
          <wp:inline distT="0" distB="0" distL="0" distR="0" wp14:anchorId="75E15A86" wp14:editId="7E679704">
            <wp:extent cx="5971540" cy="657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657225"/>
                    </a:xfrm>
                    <a:prstGeom prst="rect">
                      <a:avLst/>
                    </a:prstGeom>
                  </pic:spPr>
                </pic:pic>
              </a:graphicData>
            </a:graphic>
          </wp:inline>
        </w:drawing>
      </w:r>
    </w:p>
    <w:p w14:paraId="55C86C59" w14:textId="792E0ED6" w:rsidR="006157CB" w:rsidRPr="002D7B6D" w:rsidRDefault="002D7B6D" w:rsidP="002D7B6D">
      <w:pPr>
        <w:jc w:val="both"/>
      </w:pPr>
      <w:r w:rsidRPr="00F854A7">
        <w:t>To begin with,</w:t>
      </w:r>
      <w:r>
        <w:t xml:space="preserve"> </w:t>
      </w:r>
      <w:r w:rsidRPr="00F854A7">
        <w:t>the</w:t>
      </w:r>
      <w:r>
        <w:t xml:space="preserve"> linear regression with seasonality model</w:t>
      </w:r>
      <w:r w:rsidRPr="00F854A7">
        <w:t xml:space="preserve"> forecast</w:t>
      </w:r>
      <w:r>
        <w:t xml:space="preserve"> is</w:t>
      </w:r>
      <w:r w:rsidRPr="00F854A7">
        <w:t xml:space="preserve"> over-predicting (since the ME is positive). On average, the forecast is producing </w:t>
      </w:r>
      <w:r>
        <w:t>9.876</w:t>
      </w:r>
      <w:r w:rsidRPr="00F854A7">
        <w:t xml:space="preserve">% error when using the </w:t>
      </w:r>
      <w:r>
        <w:t xml:space="preserve">Linear Regression with </w:t>
      </w:r>
      <w:r w:rsidR="00FA1830">
        <w:t>Seasonalit</w:t>
      </w:r>
      <w:r w:rsidR="00FA1830" w:rsidRPr="00F854A7">
        <w:t>y’s</w:t>
      </w:r>
      <w:r w:rsidRPr="00F854A7">
        <w:t xml:space="preserve"> model</w:t>
      </w:r>
      <w:r>
        <w:t xml:space="preserve"> </w:t>
      </w:r>
      <w:r w:rsidRPr="00F854A7">
        <w:t xml:space="preserve">based on the MAPE metric. </w:t>
      </w:r>
      <w:r>
        <w:t xml:space="preserve">The </w:t>
      </w:r>
      <w:r w:rsidRPr="00F854A7">
        <w:t xml:space="preserve">RMSE for the </w:t>
      </w:r>
      <w:r w:rsidR="00746FE7">
        <w:t>Linear Regression with Seasonality</w:t>
      </w:r>
      <w:r w:rsidRPr="00F854A7">
        <w:t>’s model forecast dev</w:t>
      </w:r>
      <w:r>
        <w:t>eloped is 0.763.</w:t>
      </w:r>
    </w:p>
    <w:p w14:paraId="3D7EFDC5" w14:textId="77777777" w:rsidR="006157CB" w:rsidRDefault="006157CB" w:rsidP="00770EF2">
      <w:pPr>
        <w:rPr>
          <w:rFonts w:asciiTheme="majorHAnsi" w:hAnsiTheme="majorHAnsi"/>
          <w:bCs/>
          <w:color w:val="4472C4" w:themeColor="accent1"/>
          <w:sz w:val="36"/>
          <w:szCs w:val="56"/>
        </w:rPr>
      </w:pPr>
    </w:p>
    <w:p w14:paraId="4F0C6D38" w14:textId="21DB0F94" w:rsidR="00EF17C2" w:rsidRDefault="00EF17C2" w:rsidP="00EF17C2">
      <w:pPr>
        <w:rPr>
          <w:rFonts w:asciiTheme="majorHAnsi" w:hAnsiTheme="majorHAnsi"/>
          <w:bCs/>
          <w:color w:val="4472C4" w:themeColor="accent1"/>
          <w:sz w:val="36"/>
          <w:szCs w:val="56"/>
        </w:rPr>
      </w:pPr>
      <w:r>
        <w:rPr>
          <w:rFonts w:asciiTheme="majorHAnsi" w:hAnsiTheme="majorHAnsi"/>
          <w:bCs/>
          <w:color w:val="4472C4" w:themeColor="accent1"/>
          <w:sz w:val="36"/>
          <w:szCs w:val="56"/>
        </w:rPr>
        <w:t>Regression Model with Quadratic Trend and Seasonality</w:t>
      </w:r>
      <w:r w:rsidR="002613BC">
        <w:rPr>
          <w:rFonts w:asciiTheme="majorHAnsi" w:hAnsiTheme="majorHAnsi"/>
          <w:bCs/>
          <w:color w:val="4472C4" w:themeColor="accent1"/>
          <w:sz w:val="36"/>
          <w:szCs w:val="56"/>
        </w:rPr>
        <w:fldChar w:fldCharType="begin"/>
      </w:r>
      <w:r w:rsidR="002613BC">
        <w:instrText xml:space="preserve"> XE "</w:instrText>
      </w:r>
      <w:r w:rsidR="002613BC" w:rsidRPr="00D24DC9">
        <w:rPr>
          <w:rFonts w:asciiTheme="majorHAnsi" w:hAnsiTheme="majorHAnsi"/>
          <w:bCs/>
          <w:color w:val="4472C4" w:themeColor="accent1"/>
          <w:sz w:val="36"/>
          <w:szCs w:val="56"/>
        </w:rPr>
        <w:instrText>Regression Model with Quadratic Trend and Seasonality</w:instrText>
      </w:r>
      <w:r w:rsidR="002613BC">
        <w:instrText xml:space="preserve">" </w:instrText>
      </w:r>
      <w:r w:rsidR="002613BC">
        <w:rPr>
          <w:rFonts w:asciiTheme="majorHAnsi" w:hAnsiTheme="majorHAnsi"/>
          <w:bCs/>
          <w:color w:val="4472C4" w:themeColor="accent1"/>
          <w:sz w:val="36"/>
          <w:szCs w:val="56"/>
        </w:rPr>
        <w:fldChar w:fldCharType="end"/>
      </w:r>
      <w:r w:rsidRPr="00770EF2">
        <w:rPr>
          <w:rFonts w:asciiTheme="majorHAnsi" w:hAnsiTheme="majorHAnsi"/>
          <w:bCs/>
          <w:color w:val="4472C4" w:themeColor="accent1"/>
          <w:sz w:val="36"/>
          <w:szCs w:val="56"/>
        </w:rPr>
        <w:t>:</w:t>
      </w:r>
    </w:p>
    <w:p w14:paraId="11821B5E" w14:textId="7F7B6786" w:rsidR="00746FE7" w:rsidRPr="002D7B6D" w:rsidRDefault="00746FE7" w:rsidP="00746FE7">
      <w:pPr>
        <w:jc w:val="both"/>
      </w:pPr>
      <w:r w:rsidRPr="002D7B6D">
        <w:t>The adjusted R</w:t>
      </w:r>
      <w:r w:rsidRPr="002D7B6D">
        <w:rPr>
          <w:vertAlign w:val="superscript"/>
        </w:rPr>
        <w:t>2</w:t>
      </w:r>
      <w:r w:rsidRPr="002D7B6D">
        <w:t xml:space="preserve"> value for the model is 0.</w:t>
      </w:r>
      <w:r>
        <w:t>9604</w:t>
      </w:r>
      <w:r w:rsidRPr="002D7B6D">
        <w:t xml:space="preserve"> which is high. This indicates that </w:t>
      </w:r>
      <w:r>
        <w:t>96.04</w:t>
      </w:r>
      <w:r w:rsidRPr="002D7B6D">
        <w:t>% of the variation in the forecast can be explained by the variation in the seasonal parameters and period number. All the p-values are below the alpha threshold of 5%. The F-statistic looks fine as well (below the alpha threshold). This model is valid/statistically significant.</w:t>
      </w:r>
    </w:p>
    <w:p w14:paraId="5E5B5360" w14:textId="77777777" w:rsidR="00E43E64" w:rsidRPr="001C5DED" w:rsidRDefault="00E43E64" w:rsidP="00E43E64">
      <w:pPr>
        <w:jc w:val="both"/>
      </w:pPr>
      <w:r w:rsidRPr="001C5DED">
        <w:t>Model Equation:</w:t>
      </w:r>
    </w:p>
    <w:p w14:paraId="709A7DB6" w14:textId="12009EB0" w:rsidR="00E43E64" w:rsidRPr="001C5DED" w:rsidRDefault="00E43E64" w:rsidP="00E43E64">
      <w:pPr>
        <w:jc w:val="both"/>
        <w:rPr>
          <w:b/>
          <w:bCs/>
        </w:rPr>
      </w:pPr>
      <w:r w:rsidRPr="001C5DED">
        <w:rPr>
          <w:b/>
          <w:bCs/>
        </w:rPr>
        <w:t>y</w:t>
      </w:r>
      <w:r w:rsidRPr="001C5DED">
        <w:rPr>
          <w:b/>
          <w:bCs/>
          <w:vertAlign w:val="subscript"/>
        </w:rPr>
        <w:t>t</w:t>
      </w:r>
      <w:r w:rsidRPr="001C5DED">
        <w:rPr>
          <w:b/>
          <w:bCs/>
        </w:rPr>
        <w:t xml:space="preserve">  = </w:t>
      </w:r>
      <w:r>
        <w:rPr>
          <w:b/>
          <w:bCs/>
        </w:rPr>
        <w:t>2.127</w:t>
      </w:r>
      <w:r w:rsidRPr="001C5DED">
        <w:rPr>
          <w:b/>
          <w:bCs/>
        </w:rPr>
        <w:t xml:space="preserve"> </w:t>
      </w:r>
      <w:r>
        <w:rPr>
          <w:b/>
          <w:bCs/>
        </w:rPr>
        <w:t>- 5.41E-4</w:t>
      </w:r>
      <w:r w:rsidRPr="001C5DED">
        <w:rPr>
          <w:b/>
          <w:bCs/>
        </w:rPr>
        <w:t xml:space="preserve"> t </w:t>
      </w:r>
      <w:r>
        <w:rPr>
          <w:b/>
          <w:bCs/>
        </w:rPr>
        <w:t xml:space="preserve">+ 2.9E-7 </w:t>
      </w:r>
      <w:r w:rsidRPr="001C5DED">
        <w:rPr>
          <w:b/>
          <w:bCs/>
        </w:rPr>
        <w:t>t</w:t>
      </w:r>
      <w:r w:rsidRPr="00E43E64">
        <w:rPr>
          <w:b/>
          <w:bCs/>
          <w:vertAlign w:val="superscript"/>
        </w:rPr>
        <w:t xml:space="preserve">2 </w:t>
      </w:r>
      <w:r w:rsidRPr="001C5DED">
        <w:rPr>
          <w:b/>
          <w:bCs/>
        </w:rPr>
        <w:t xml:space="preserve">+ </w:t>
      </w:r>
      <w:r>
        <w:rPr>
          <w:b/>
          <w:bCs/>
        </w:rPr>
        <w:t>7.15E-1</w:t>
      </w:r>
      <w:r w:rsidRPr="001C5DED">
        <w:rPr>
          <w:b/>
          <w:bCs/>
        </w:rPr>
        <w:t xml:space="preserve"> D</w:t>
      </w:r>
      <w:r w:rsidRPr="001C5DED">
        <w:rPr>
          <w:b/>
          <w:bCs/>
          <w:vertAlign w:val="subscript"/>
        </w:rPr>
        <w:t>2</w:t>
      </w:r>
      <w:r w:rsidRPr="001C5DED">
        <w:rPr>
          <w:b/>
          <w:bCs/>
        </w:rPr>
        <w:t xml:space="preserve"> + </w:t>
      </w:r>
      <w:r>
        <w:rPr>
          <w:b/>
          <w:bCs/>
        </w:rPr>
        <w:t>2.67</w:t>
      </w:r>
      <w:r w:rsidRPr="001C5DED">
        <w:rPr>
          <w:b/>
          <w:bCs/>
        </w:rPr>
        <w:t xml:space="preserve"> D</w:t>
      </w:r>
      <w:r w:rsidRPr="001C5DED">
        <w:rPr>
          <w:b/>
          <w:bCs/>
          <w:vertAlign w:val="subscript"/>
        </w:rPr>
        <w:t>3</w:t>
      </w:r>
      <w:r w:rsidRPr="001C5DED">
        <w:rPr>
          <w:b/>
          <w:bCs/>
        </w:rPr>
        <w:t xml:space="preserve"> </w:t>
      </w:r>
      <w:r>
        <w:rPr>
          <w:b/>
          <w:bCs/>
        </w:rPr>
        <w:t>+</w:t>
      </w:r>
      <w:r w:rsidRPr="001C5DED">
        <w:rPr>
          <w:b/>
          <w:bCs/>
        </w:rPr>
        <w:t xml:space="preserve"> </w:t>
      </w:r>
      <w:r>
        <w:rPr>
          <w:b/>
          <w:bCs/>
        </w:rPr>
        <w:t>6.01</w:t>
      </w:r>
      <w:r w:rsidRPr="001C5DED">
        <w:rPr>
          <w:b/>
          <w:bCs/>
        </w:rPr>
        <w:t xml:space="preserve"> D</w:t>
      </w:r>
      <w:r w:rsidRPr="001C5DED">
        <w:rPr>
          <w:b/>
          <w:bCs/>
          <w:vertAlign w:val="subscript"/>
        </w:rPr>
        <w:t>4</w:t>
      </w:r>
      <w:r>
        <w:rPr>
          <w:b/>
          <w:bCs/>
        </w:rPr>
        <w:t xml:space="preserve"> + 8.93 D</w:t>
      </w:r>
      <w:r w:rsidRPr="001C5DED">
        <w:rPr>
          <w:b/>
          <w:bCs/>
          <w:vertAlign w:val="subscript"/>
        </w:rPr>
        <w:t>5</w:t>
      </w:r>
      <w:r>
        <w:rPr>
          <w:b/>
          <w:bCs/>
        </w:rPr>
        <w:t xml:space="preserve"> + 1.11E+1 D</w:t>
      </w:r>
      <w:r w:rsidRPr="001C5DED">
        <w:rPr>
          <w:b/>
          <w:bCs/>
          <w:vertAlign w:val="subscript"/>
        </w:rPr>
        <w:t>6</w:t>
      </w:r>
      <w:r>
        <w:rPr>
          <w:b/>
          <w:bCs/>
        </w:rPr>
        <w:t xml:space="preserve"> + 1.21E+1 D</w:t>
      </w:r>
      <w:r w:rsidRPr="001C5DED">
        <w:rPr>
          <w:b/>
          <w:bCs/>
          <w:vertAlign w:val="subscript"/>
        </w:rPr>
        <w:t>7</w:t>
      </w:r>
      <w:r>
        <w:rPr>
          <w:b/>
          <w:bCs/>
        </w:rPr>
        <w:t xml:space="preserve"> + 1.15E+1 D</w:t>
      </w:r>
      <w:r w:rsidRPr="001C5DED">
        <w:rPr>
          <w:b/>
          <w:bCs/>
          <w:vertAlign w:val="subscript"/>
        </w:rPr>
        <w:t>8</w:t>
      </w:r>
      <w:r>
        <w:rPr>
          <w:b/>
          <w:bCs/>
        </w:rPr>
        <w:t xml:space="preserve"> + 9.48 D</w:t>
      </w:r>
      <w:r w:rsidRPr="001C5DED">
        <w:rPr>
          <w:b/>
          <w:bCs/>
          <w:vertAlign w:val="subscript"/>
        </w:rPr>
        <w:t xml:space="preserve">9 </w:t>
      </w:r>
      <w:r>
        <w:rPr>
          <w:b/>
          <w:bCs/>
        </w:rPr>
        <w:t>+ 6.63 D</w:t>
      </w:r>
      <w:r w:rsidRPr="001C5DED">
        <w:rPr>
          <w:b/>
          <w:bCs/>
          <w:vertAlign w:val="subscript"/>
        </w:rPr>
        <w:t>10</w:t>
      </w:r>
      <w:r>
        <w:rPr>
          <w:b/>
          <w:bCs/>
        </w:rPr>
        <w:t xml:space="preserve"> + 3.48 D</w:t>
      </w:r>
      <w:r w:rsidRPr="001C5DED">
        <w:rPr>
          <w:b/>
          <w:bCs/>
          <w:vertAlign w:val="subscript"/>
        </w:rPr>
        <w:t>11</w:t>
      </w:r>
      <w:r>
        <w:rPr>
          <w:b/>
          <w:bCs/>
        </w:rPr>
        <w:t xml:space="preserve"> + 8.97E-1 D</w:t>
      </w:r>
      <w:r w:rsidRPr="001C5DED">
        <w:rPr>
          <w:b/>
          <w:bCs/>
          <w:vertAlign w:val="subscript"/>
        </w:rPr>
        <w:t>12</w:t>
      </w:r>
    </w:p>
    <w:p w14:paraId="71D5A846" w14:textId="77777777" w:rsidR="00E43E64" w:rsidRPr="001C5DED" w:rsidRDefault="00E43E64" w:rsidP="00E43E64">
      <w:pPr>
        <w:jc w:val="both"/>
      </w:pPr>
      <w:r w:rsidRPr="001C5DED">
        <w:t>t = Period number</w:t>
      </w:r>
    </w:p>
    <w:p w14:paraId="2CA57AB2" w14:textId="77777777" w:rsidR="00E43E64" w:rsidRPr="001C5DED" w:rsidRDefault="00E43E64" w:rsidP="00E43E64">
      <w:pPr>
        <w:jc w:val="both"/>
      </w:pPr>
      <w:r w:rsidRPr="001C5DED">
        <w:t>D</w:t>
      </w:r>
      <w:r w:rsidRPr="001C5DED">
        <w:rPr>
          <w:vertAlign w:val="subscript"/>
        </w:rPr>
        <w:t>2</w:t>
      </w:r>
      <w:r w:rsidRPr="001C5DED">
        <w:t xml:space="preserve"> = 1 if </w:t>
      </w:r>
      <w:r>
        <w:t>Month</w:t>
      </w:r>
      <w:r w:rsidRPr="001C5DED">
        <w:t xml:space="preserve"> 2 else equal to 0 (Binary dummy variable for</w:t>
      </w:r>
      <w:r>
        <w:t xml:space="preserve"> Month</w:t>
      </w:r>
      <w:r w:rsidRPr="001C5DED">
        <w:t xml:space="preserve"> 2)</w:t>
      </w:r>
    </w:p>
    <w:p w14:paraId="6360BC7A" w14:textId="77777777" w:rsidR="00E43E64" w:rsidRPr="001C5DED" w:rsidRDefault="00E43E64" w:rsidP="00E43E64">
      <w:pPr>
        <w:jc w:val="both"/>
      </w:pPr>
      <w:r w:rsidRPr="001C5DED">
        <w:t>D</w:t>
      </w:r>
      <w:r w:rsidRPr="001C5DED">
        <w:rPr>
          <w:vertAlign w:val="subscript"/>
        </w:rPr>
        <w:t xml:space="preserve">3 </w:t>
      </w:r>
      <w:r w:rsidRPr="001C5DED">
        <w:t xml:space="preserve">= 1 if </w:t>
      </w:r>
      <w:r>
        <w:t>Month</w:t>
      </w:r>
      <w:r w:rsidRPr="001C5DED">
        <w:t xml:space="preserve"> 3 else equal to 0 (Binary dummy variable for </w:t>
      </w:r>
      <w:r>
        <w:t>Month</w:t>
      </w:r>
      <w:r w:rsidRPr="001C5DED">
        <w:t xml:space="preserve"> 3)</w:t>
      </w:r>
    </w:p>
    <w:p w14:paraId="112B8EE8" w14:textId="77777777" w:rsidR="00E43E64" w:rsidRDefault="00E43E64" w:rsidP="00E43E64">
      <w:pPr>
        <w:jc w:val="both"/>
      </w:pPr>
      <w:r w:rsidRPr="001C5DED">
        <w:t>D</w:t>
      </w:r>
      <w:r w:rsidRPr="001C5DED">
        <w:rPr>
          <w:vertAlign w:val="subscript"/>
        </w:rPr>
        <w:t>4</w:t>
      </w:r>
      <w:r w:rsidRPr="001C5DED">
        <w:t xml:space="preserve"> = 1 if </w:t>
      </w:r>
      <w:r>
        <w:t>Month</w:t>
      </w:r>
      <w:r w:rsidRPr="001C5DED">
        <w:t xml:space="preserve"> 4 else equal to 0 (Binary dummy variable for </w:t>
      </w:r>
      <w:r>
        <w:t>Month</w:t>
      </w:r>
      <w:r w:rsidRPr="001C5DED">
        <w:t xml:space="preserve"> 4)</w:t>
      </w:r>
    </w:p>
    <w:p w14:paraId="4F16140D" w14:textId="40D934CC" w:rsidR="00E43E64" w:rsidRPr="001C5DED" w:rsidRDefault="00E43E64" w:rsidP="00E43E64">
      <w:pPr>
        <w:jc w:val="both"/>
      </w:pPr>
      <w:r w:rsidRPr="001C5DED">
        <w:t>D</w:t>
      </w:r>
      <w:r w:rsidR="00F92336">
        <w:rPr>
          <w:vertAlign w:val="subscript"/>
        </w:rPr>
        <w:t>5</w:t>
      </w:r>
      <w:r w:rsidRPr="001C5DED">
        <w:t xml:space="preserve"> = 1 if </w:t>
      </w:r>
      <w:r>
        <w:t>Month</w:t>
      </w:r>
      <w:r w:rsidRPr="001C5DED">
        <w:t xml:space="preserve"> 4 else equal to 0 (Binary dummy variable for </w:t>
      </w:r>
      <w:r>
        <w:t>Month</w:t>
      </w:r>
      <w:r w:rsidRPr="001C5DED">
        <w:t xml:space="preserve"> </w:t>
      </w:r>
      <w:r w:rsidR="00F92336">
        <w:t>5</w:t>
      </w:r>
      <w:r w:rsidRPr="001C5DED">
        <w:t>)</w:t>
      </w:r>
    </w:p>
    <w:p w14:paraId="1D0C124A" w14:textId="77777777" w:rsidR="00E43E64" w:rsidRDefault="00E43E64" w:rsidP="00E43E64">
      <w:pPr>
        <w:jc w:val="both"/>
      </w:pPr>
      <w:r>
        <w:t>..</w:t>
      </w:r>
    </w:p>
    <w:p w14:paraId="73265302" w14:textId="70C10D2A" w:rsidR="00E43E64" w:rsidRDefault="00E43E64" w:rsidP="00E43E64">
      <w:pPr>
        <w:jc w:val="both"/>
      </w:pPr>
      <w:r>
        <w:t>………..</w:t>
      </w:r>
    </w:p>
    <w:p w14:paraId="3922E9DC" w14:textId="77777777" w:rsidR="00E43E64" w:rsidRDefault="00E43E64" w:rsidP="00E43E64">
      <w:pPr>
        <w:jc w:val="both"/>
      </w:pPr>
    </w:p>
    <w:p w14:paraId="204B616D" w14:textId="77777777" w:rsidR="00E43E64" w:rsidRPr="001C5DED" w:rsidRDefault="00E43E64" w:rsidP="00E43E64">
      <w:pPr>
        <w:jc w:val="both"/>
      </w:pPr>
      <w:r w:rsidRPr="001C5DED">
        <w:lastRenderedPageBreak/>
        <w:t>D</w:t>
      </w:r>
      <w:r>
        <w:rPr>
          <w:vertAlign w:val="subscript"/>
        </w:rPr>
        <w:t>12</w:t>
      </w:r>
      <w:r w:rsidRPr="001C5DED">
        <w:t xml:space="preserve"> = 1 if </w:t>
      </w:r>
      <w:r>
        <w:t>Month</w:t>
      </w:r>
      <w:r w:rsidRPr="001C5DED">
        <w:t xml:space="preserve"> </w:t>
      </w:r>
      <w:r>
        <w:t>12</w:t>
      </w:r>
      <w:r w:rsidRPr="001C5DED">
        <w:t xml:space="preserve"> else equal to 0 (Binary dummy variable for </w:t>
      </w:r>
      <w:r>
        <w:t>Month</w:t>
      </w:r>
      <w:r w:rsidRPr="001C5DED">
        <w:t xml:space="preserve"> </w:t>
      </w:r>
      <w:r>
        <w:t>12</w:t>
      </w:r>
      <w:r w:rsidRPr="001C5DED">
        <w:t>)</w:t>
      </w:r>
    </w:p>
    <w:p w14:paraId="4907E5EC" w14:textId="14E81E88" w:rsidR="00EF17C2" w:rsidRPr="00FA1830" w:rsidRDefault="00E43E64" w:rsidP="00FA1830">
      <w:pPr>
        <w:jc w:val="both"/>
      </w:pPr>
      <w:r w:rsidRPr="001C5DED">
        <w:t>If all D</w:t>
      </w:r>
      <w:r w:rsidRPr="00527E4B">
        <w:rPr>
          <w:vertAlign w:val="subscript"/>
        </w:rPr>
        <w:softHyphen/>
      </w:r>
      <w:r>
        <w:rPr>
          <w:vertAlign w:val="subscript"/>
        </w:rPr>
        <w:t>I</w:t>
      </w:r>
      <w:r>
        <w:t xml:space="preserve"> </w:t>
      </w:r>
      <w:r w:rsidRPr="001C5DED">
        <w:t>= 0  (i = 2, 3, 4</w:t>
      </w:r>
      <w:r>
        <w:t>, …., 12</w:t>
      </w:r>
      <w:r w:rsidRPr="001C5DED">
        <w:t xml:space="preserve">), then it is </w:t>
      </w:r>
      <w:r>
        <w:t>Month</w:t>
      </w:r>
      <w:r w:rsidRPr="001C5DED">
        <w:t xml:space="preserve"> 1</w:t>
      </w:r>
    </w:p>
    <w:p w14:paraId="5B854027" w14:textId="27E80C7E" w:rsidR="006157CB" w:rsidRDefault="006157CB" w:rsidP="00770EF2">
      <w:pPr>
        <w:rPr>
          <w:rFonts w:asciiTheme="majorHAnsi" w:hAnsiTheme="majorHAnsi"/>
          <w:bCs/>
          <w:color w:val="4472C4" w:themeColor="accent1"/>
          <w:sz w:val="36"/>
          <w:szCs w:val="56"/>
        </w:rPr>
      </w:pPr>
      <w:r>
        <w:rPr>
          <w:noProof/>
        </w:rPr>
        <w:drawing>
          <wp:inline distT="0" distB="0" distL="0" distR="0" wp14:anchorId="12B2A256" wp14:editId="53D0759E">
            <wp:extent cx="4748035" cy="43330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7913" cy="4360278"/>
                    </a:xfrm>
                    <a:prstGeom prst="rect">
                      <a:avLst/>
                    </a:prstGeom>
                  </pic:spPr>
                </pic:pic>
              </a:graphicData>
            </a:graphic>
          </wp:inline>
        </w:drawing>
      </w:r>
    </w:p>
    <w:p w14:paraId="06313DC9" w14:textId="77777777" w:rsidR="00E55F2F" w:rsidRDefault="00E55F2F" w:rsidP="00E55F2F">
      <w:r>
        <w:t>Accuracy Metrics:</w:t>
      </w:r>
    </w:p>
    <w:p w14:paraId="05B18468" w14:textId="3B9CF6FF" w:rsidR="00E55F2F" w:rsidRDefault="009F7209" w:rsidP="00770EF2">
      <w:pPr>
        <w:rPr>
          <w:rFonts w:asciiTheme="majorHAnsi" w:hAnsiTheme="majorHAnsi"/>
          <w:bCs/>
          <w:color w:val="4472C4" w:themeColor="accent1"/>
          <w:sz w:val="36"/>
          <w:szCs w:val="56"/>
        </w:rPr>
      </w:pPr>
      <w:r>
        <w:rPr>
          <w:noProof/>
        </w:rPr>
        <w:drawing>
          <wp:inline distT="0" distB="0" distL="0" distR="0" wp14:anchorId="119BA06C" wp14:editId="024C13B7">
            <wp:extent cx="5971540" cy="721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1540" cy="721360"/>
                    </a:xfrm>
                    <a:prstGeom prst="rect">
                      <a:avLst/>
                    </a:prstGeom>
                  </pic:spPr>
                </pic:pic>
              </a:graphicData>
            </a:graphic>
          </wp:inline>
        </w:drawing>
      </w:r>
    </w:p>
    <w:p w14:paraId="410951AA" w14:textId="47C7696F" w:rsidR="00FA1830" w:rsidRPr="002D7B6D" w:rsidRDefault="00FA1830" w:rsidP="00FA1830">
      <w:pPr>
        <w:jc w:val="both"/>
      </w:pPr>
      <w:r w:rsidRPr="00F854A7">
        <w:t>To begin with,</w:t>
      </w:r>
      <w:r>
        <w:t xml:space="preserve"> </w:t>
      </w:r>
      <w:r w:rsidRPr="00F854A7">
        <w:t>the</w:t>
      </w:r>
      <w:r>
        <w:t xml:space="preserve"> quadratic regression with seasonality model</w:t>
      </w:r>
      <w:r w:rsidRPr="00F854A7">
        <w:t xml:space="preserve"> forecast</w:t>
      </w:r>
      <w:r>
        <w:t xml:space="preserve"> is</w:t>
      </w:r>
      <w:r w:rsidRPr="00F854A7">
        <w:t xml:space="preserve"> over-predicting (since the ME is positive). On average, the forecast is producing </w:t>
      </w:r>
      <w:r>
        <w:t>4.912</w:t>
      </w:r>
      <w:r w:rsidRPr="00F854A7">
        <w:t xml:space="preserve">% error when using the </w:t>
      </w:r>
      <w:r>
        <w:t>Quadratic Regression with Seasonalit</w:t>
      </w:r>
      <w:r w:rsidRPr="00F854A7">
        <w:t>y’s model</w:t>
      </w:r>
      <w:r>
        <w:t xml:space="preserve"> </w:t>
      </w:r>
      <w:r w:rsidRPr="00F854A7">
        <w:t xml:space="preserve">based on the MAPE metric. </w:t>
      </w:r>
      <w:r>
        <w:t xml:space="preserve">The </w:t>
      </w:r>
      <w:r w:rsidRPr="00F854A7">
        <w:t xml:space="preserve">RMSE for the </w:t>
      </w:r>
      <w:r>
        <w:t>Quadratic Regression with Seasonality</w:t>
      </w:r>
      <w:r w:rsidRPr="00F854A7">
        <w:t>’s model forecast dev</w:t>
      </w:r>
      <w:r>
        <w:t>eloped is 0.416.</w:t>
      </w:r>
    </w:p>
    <w:p w14:paraId="37A8AFD8" w14:textId="1D8EC2EC" w:rsidR="00EF17C2" w:rsidRDefault="00EF17C2" w:rsidP="00770EF2">
      <w:pPr>
        <w:rPr>
          <w:rFonts w:asciiTheme="majorHAnsi" w:hAnsiTheme="majorHAnsi"/>
          <w:bCs/>
          <w:color w:val="4472C4" w:themeColor="accent1"/>
          <w:sz w:val="36"/>
          <w:szCs w:val="56"/>
        </w:rPr>
      </w:pPr>
    </w:p>
    <w:p w14:paraId="08D89B40" w14:textId="78C88C9C" w:rsidR="00FA1830" w:rsidRDefault="00FA1830" w:rsidP="00770EF2">
      <w:pPr>
        <w:rPr>
          <w:rFonts w:asciiTheme="majorHAnsi" w:hAnsiTheme="majorHAnsi"/>
          <w:bCs/>
          <w:color w:val="4472C4" w:themeColor="accent1"/>
          <w:sz w:val="36"/>
          <w:szCs w:val="56"/>
        </w:rPr>
      </w:pPr>
    </w:p>
    <w:p w14:paraId="40C73CE0" w14:textId="36772F1F" w:rsidR="00FA1830" w:rsidRDefault="00FA1830" w:rsidP="00770EF2">
      <w:pPr>
        <w:rPr>
          <w:rFonts w:asciiTheme="majorHAnsi" w:hAnsiTheme="majorHAnsi"/>
          <w:bCs/>
          <w:color w:val="4472C4" w:themeColor="accent1"/>
          <w:sz w:val="36"/>
          <w:szCs w:val="56"/>
        </w:rPr>
      </w:pPr>
    </w:p>
    <w:p w14:paraId="1557989F" w14:textId="77777777" w:rsidR="00FA1830" w:rsidRDefault="00FA1830" w:rsidP="00770EF2">
      <w:pPr>
        <w:rPr>
          <w:rFonts w:asciiTheme="majorHAnsi" w:hAnsiTheme="majorHAnsi"/>
          <w:bCs/>
          <w:color w:val="4472C4" w:themeColor="accent1"/>
          <w:sz w:val="36"/>
          <w:szCs w:val="56"/>
        </w:rPr>
      </w:pPr>
    </w:p>
    <w:p w14:paraId="17EBCA49" w14:textId="2A2B00CD" w:rsidR="00EF17C2" w:rsidRDefault="00EF17C2" w:rsidP="00EF17C2">
      <w:pPr>
        <w:rPr>
          <w:rFonts w:asciiTheme="majorHAnsi" w:hAnsiTheme="majorHAnsi"/>
          <w:bCs/>
          <w:color w:val="4472C4" w:themeColor="accent1"/>
          <w:sz w:val="36"/>
          <w:szCs w:val="56"/>
        </w:rPr>
      </w:pPr>
      <w:r>
        <w:rPr>
          <w:rFonts w:asciiTheme="majorHAnsi" w:hAnsiTheme="majorHAnsi"/>
          <w:bCs/>
          <w:color w:val="4472C4" w:themeColor="accent1"/>
          <w:sz w:val="36"/>
          <w:szCs w:val="56"/>
        </w:rPr>
        <w:lastRenderedPageBreak/>
        <w:t>Two – Level Model with Linear Trend + Seasonality and AR(1)</w:t>
      </w:r>
      <w:r w:rsidR="002613BC">
        <w:rPr>
          <w:rFonts w:asciiTheme="majorHAnsi" w:hAnsiTheme="majorHAnsi"/>
          <w:bCs/>
          <w:color w:val="4472C4" w:themeColor="accent1"/>
          <w:sz w:val="36"/>
          <w:szCs w:val="56"/>
        </w:rPr>
        <w:fldChar w:fldCharType="begin"/>
      </w:r>
      <w:r w:rsidR="002613BC">
        <w:instrText xml:space="preserve"> XE "</w:instrText>
      </w:r>
      <w:r w:rsidR="002613BC" w:rsidRPr="00F028AB">
        <w:rPr>
          <w:rFonts w:asciiTheme="majorHAnsi" w:hAnsiTheme="majorHAnsi"/>
          <w:bCs/>
          <w:color w:val="4472C4" w:themeColor="accent1"/>
          <w:sz w:val="36"/>
          <w:szCs w:val="56"/>
        </w:rPr>
        <w:instrText>Two – Level Model with Linear Trend + Seasonality and AR(1)</w:instrText>
      </w:r>
      <w:r w:rsidR="002613BC">
        <w:instrText xml:space="preserve">" </w:instrText>
      </w:r>
      <w:r w:rsidR="002613BC">
        <w:rPr>
          <w:rFonts w:asciiTheme="majorHAnsi" w:hAnsiTheme="majorHAnsi"/>
          <w:bCs/>
          <w:color w:val="4472C4" w:themeColor="accent1"/>
          <w:sz w:val="36"/>
          <w:szCs w:val="56"/>
        </w:rPr>
        <w:fldChar w:fldCharType="end"/>
      </w:r>
      <w:r w:rsidRPr="00770EF2">
        <w:rPr>
          <w:rFonts w:asciiTheme="majorHAnsi" w:hAnsiTheme="majorHAnsi"/>
          <w:bCs/>
          <w:color w:val="4472C4" w:themeColor="accent1"/>
          <w:sz w:val="36"/>
          <w:szCs w:val="56"/>
        </w:rPr>
        <w:t>:</w:t>
      </w:r>
    </w:p>
    <w:p w14:paraId="723C9BF0" w14:textId="4E7649B0" w:rsidR="00EF17C2" w:rsidRPr="000326CA" w:rsidRDefault="00991A6B" w:rsidP="000326CA">
      <w:pPr>
        <w:jc w:val="both"/>
      </w:pPr>
      <w:r>
        <w:t>I</w:t>
      </w:r>
      <w:r w:rsidRPr="00991A6B">
        <w:t xml:space="preserve"> created a two-level forecast for the validation dataset by combining the regression with </w:t>
      </w:r>
      <w:r>
        <w:t>linear t</w:t>
      </w:r>
      <w:r w:rsidRPr="00991A6B">
        <w:t xml:space="preserve">rend and seasonality model with the autoregressive model of order 1. The validation data is in the first column, the regression forecast in the second column, the AR(1) forecast based on autoregressive model for residuals is in the third column and the last column is the combined forecast. </w:t>
      </w:r>
    </w:p>
    <w:p w14:paraId="0EE244EF" w14:textId="2AF5CE37" w:rsidR="00E55F2F" w:rsidRDefault="007F0BCC" w:rsidP="00EF17C2">
      <w:pPr>
        <w:rPr>
          <w:rFonts w:asciiTheme="majorHAnsi" w:hAnsiTheme="majorHAnsi"/>
          <w:bCs/>
          <w:color w:val="4472C4" w:themeColor="accent1"/>
          <w:sz w:val="36"/>
          <w:szCs w:val="56"/>
        </w:rPr>
      </w:pPr>
      <w:r>
        <w:rPr>
          <w:noProof/>
        </w:rPr>
        <w:drawing>
          <wp:inline distT="0" distB="0" distL="0" distR="0" wp14:anchorId="788621BF" wp14:editId="2E667F47">
            <wp:extent cx="5971540" cy="2237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2237105"/>
                    </a:xfrm>
                    <a:prstGeom prst="rect">
                      <a:avLst/>
                    </a:prstGeom>
                  </pic:spPr>
                </pic:pic>
              </a:graphicData>
            </a:graphic>
          </wp:inline>
        </w:drawing>
      </w:r>
    </w:p>
    <w:p w14:paraId="2195F774" w14:textId="77777777" w:rsidR="00E55F2F" w:rsidRDefault="00E55F2F" w:rsidP="00E55F2F">
      <w:r>
        <w:t>Accuracy Metrics:</w:t>
      </w:r>
    </w:p>
    <w:p w14:paraId="25D2C32A" w14:textId="4CD1969F" w:rsidR="00E55F2F" w:rsidRDefault="00786B36" w:rsidP="00EF17C2">
      <w:pPr>
        <w:rPr>
          <w:rFonts w:asciiTheme="majorHAnsi" w:hAnsiTheme="majorHAnsi"/>
          <w:bCs/>
          <w:color w:val="4472C4" w:themeColor="accent1"/>
          <w:sz w:val="36"/>
          <w:szCs w:val="56"/>
        </w:rPr>
      </w:pPr>
      <w:r>
        <w:rPr>
          <w:noProof/>
        </w:rPr>
        <w:drawing>
          <wp:inline distT="0" distB="0" distL="0" distR="0" wp14:anchorId="1F8C3618" wp14:editId="524E5FC7">
            <wp:extent cx="5971540" cy="492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492125"/>
                    </a:xfrm>
                    <a:prstGeom prst="rect">
                      <a:avLst/>
                    </a:prstGeom>
                  </pic:spPr>
                </pic:pic>
              </a:graphicData>
            </a:graphic>
          </wp:inline>
        </w:drawing>
      </w:r>
    </w:p>
    <w:p w14:paraId="4C846E53" w14:textId="494C79A0" w:rsidR="000326CA" w:rsidRPr="002D7B6D" w:rsidRDefault="000326CA" w:rsidP="000326CA">
      <w:pPr>
        <w:jc w:val="both"/>
      </w:pPr>
      <w:r w:rsidRPr="00F854A7">
        <w:t>To begin with,</w:t>
      </w:r>
      <w:r>
        <w:t xml:space="preserve"> </w:t>
      </w:r>
      <w:r w:rsidRPr="00F854A7">
        <w:t>the</w:t>
      </w:r>
      <w:r>
        <w:t xml:space="preserve"> two level model</w:t>
      </w:r>
      <w:r w:rsidRPr="00F854A7">
        <w:t xml:space="preserve"> forecast</w:t>
      </w:r>
      <w:r>
        <w:t xml:space="preserve"> (using linear trend + seasonality and AR(1)) is</w:t>
      </w:r>
      <w:r w:rsidRPr="00F854A7">
        <w:t xml:space="preserve"> over-predicting (since the ME is positive). On average, the forecast is producing </w:t>
      </w:r>
      <w:r>
        <w:t>9.871</w:t>
      </w:r>
      <w:r w:rsidRPr="00F854A7">
        <w:t xml:space="preserve">% error when using the </w:t>
      </w:r>
      <w:r>
        <w:t xml:space="preserve">two-level </w:t>
      </w:r>
      <w:r w:rsidRPr="00F854A7">
        <w:t>model</w:t>
      </w:r>
      <w:r>
        <w:t xml:space="preserve"> </w:t>
      </w:r>
      <w:r w:rsidRPr="00F854A7">
        <w:t xml:space="preserve">based on the MAPE metric. </w:t>
      </w:r>
      <w:r>
        <w:t xml:space="preserve">The </w:t>
      </w:r>
      <w:r w:rsidRPr="00F854A7">
        <w:t xml:space="preserve">RMSE for the </w:t>
      </w:r>
      <w:r>
        <w:t>two level</w:t>
      </w:r>
      <w:r w:rsidRPr="00F854A7">
        <w:t xml:space="preserve"> model forecast dev</w:t>
      </w:r>
      <w:r>
        <w:t>eloped is 0.763.</w:t>
      </w:r>
    </w:p>
    <w:p w14:paraId="6372F741" w14:textId="77777777" w:rsidR="000326CA" w:rsidRDefault="000326CA" w:rsidP="00EF17C2">
      <w:pPr>
        <w:rPr>
          <w:rFonts w:asciiTheme="majorHAnsi" w:hAnsiTheme="majorHAnsi"/>
          <w:bCs/>
          <w:color w:val="4472C4" w:themeColor="accent1"/>
          <w:sz w:val="36"/>
          <w:szCs w:val="56"/>
        </w:rPr>
      </w:pPr>
    </w:p>
    <w:p w14:paraId="6C1A2D67" w14:textId="72311ACC" w:rsidR="00EF17C2" w:rsidRDefault="00EF17C2" w:rsidP="00EF17C2">
      <w:pPr>
        <w:rPr>
          <w:rFonts w:asciiTheme="majorHAnsi" w:hAnsiTheme="majorHAnsi"/>
          <w:bCs/>
          <w:color w:val="4472C4" w:themeColor="accent1"/>
          <w:sz w:val="36"/>
          <w:szCs w:val="56"/>
        </w:rPr>
      </w:pPr>
      <w:r>
        <w:rPr>
          <w:rFonts w:asciiTheme="majorHAnsi" w:hAnsiTheme="majorHAnsi"/>
          <w:bCs/>
          <w:color w:val="4472C4" w:themeColor="accent1"/>
          <w:sz w:val="36"/>
          <w:szCs w:val="56"/>
        </w:rPr>
        <w:t>Two – Level Model with Quadratic Trend + Seasonality and AR(1)</w:t>
      </w:r>
      <w:r w:rsidRPr="00770EF2">
        <w:rPr>
          <w:rFonts w:asciiTheme="majorHAnsi" w:hAnsiTheme="majorHAnsi"/>
          <w:bCs/>
          <w:color w:val="4472C4" w:themeColor="accent1"/>
          <w:sz w:val="36"/>
          <w:szCs w:val="56"/>
        </w:rPr>
        <w:t>:</w:t>
      </w:r>
      <w:r w:rsidR="002613BC">
        <w:rPr>
          <w:rFonts w:asciiTheme="majorHAnsi" w:hAnsiTheme="majorHAnsi"/>
          <w:bCs/>
          <w:color w:val="4472C4" w:themeColor="accent1"/>
          <w:sz w:val="36"/>
          <w:szCs w:val="56"/>
        </w:rPr>
        <w:fldChar w:fldCharType="begin"/>
      </w:r>
      <w:r w:rsidR="002613BC">
        <w:instrText xml:space="preserve"> XE "</w:instrText>
      </w:r>
      <w:r w:rsidR="002613BC" w:rsidRPr="00C94B0A">
        <w:rPr>
          <w:rFonts w:asciiTheme="majorHAnsi" w:hAnsiTheme="majorHAnsi"/>
          <w:bCs/>
          <w:color w:val="4472C4" w:themeColor="accent1"/>
          <w:sz w:val="36"/>
          <w:szCs w:val="56"/>
        </w:rPr>
        <w:instrText>Two – Level Model with Quadratic Trend + Seasonality and AR(1)</w:instrText>
      </w:r>
      <w:r w:rsidR="002613BC">
        <w:instrText xml:space="preserve">" </w:instrText>
      </w:r>
      <w:r w:rsidR="002613BC">
        <w:rPr>
          <w:rFonts w:asciiTheme="majorHAnsi" w:hAnsiTheme="majorHAnsi"/>
          <w:bCs/>
          <w:color w:val="4472C4" w:themeColor="accent1"/>
          <w:sz w:val="36"/>
          <w:szCs w:val="56"/>
        </w:rPr>
        <w:fldChar w:fldCharType="end"/>
      </w:r>
    </w:p>
    <w:p w14:paraId="64DC2F32" w14:textId="5A2037AA" w:rsidR="00A4189C" w:rsidRPr="000326CA" w:rsidRDefault="00A4189C" w:rsidP="00A4189C">
      <w:pPr>
        <w:jc w:val="both"/>
      </w:pPr>
      <w:r>
        <w:t>I</w:t>
      </w:r>
      <w:r w:rsidRPr="00991A6B">
        <w:t xml:space="preserve"> created a two-level forecast for the validation dataset by combining the regression with </w:t>
      </w:r>
      <w:r>
        <w:t>quadratic t</w:t>
      </w:r>
      <w:r w:rsidRPr="00991A6B">
        <w:t xml:space="preserve">rend and seasonality model with the autoregressive model of order 1. The validation data is in the first column, the regression forecast in the second column, the AR(1) forecast based on autoregressive model for residuals is in the third column and the last column is the combined forecast. </w:t>
      </w:r>
    </w:p>
    <w:p w14:paraId="30E1053B" w14:textId="3559D0AB" w:rsidR="00E55F2F" w:rsidRDefault="00E55F2F" w:rsidP="00E55F2F">
      <w:pPr>
        <w:rPr>
          <w:rFonts w:asciiTheme="majorHAnsi" w:hAnsiTheme="majorHAnsi"/>
          <w:bCs/>
          <w:color w:val="4472C4" w:themeColor="accent1"/>
          <w:sz w:val="36"/>
          <w:szCs w:val="56"/>
        </w:rPr>
      </w:pPr>
    </w:p>
    <w:p w14:paraId="51A700E5" w14:textId="751CFA98" w:rsidR="00014849" w:rsidRDefault="00014849" w:rsidP="00E55F2F">
      <w:pPr>
        <w:rPr>
          <w:rFonts w:asciiTheme="majorHAnsi" w:hAnsiTheme="majorHAnsi"/>
          <w:bCs/>
          <w:color w:val="4472C4" w:themeColor="accent1"/>
          <w:sz w:val="36"/>
          <w:szCs w:val="56"/>
        </w:rPr>
      </w:pPr>
      <w:r>
        <w:rPr>
          <w:noProof/>
        </w:rPr>
        <w:lastRenderedPageBreak/>
        <w:drawing>
          <wp:inline distT="0" distB="0" distL="0" distR="0" wp14:anchorId="73C69C6A" wp14:editId="2640E440">
            <wp:extent cx="5971540" cy="2273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2273935"/>
                    </a:xfrm>
                    <a:prstGeom prst="rect">
                      <a:avLst/>
                    </a:prstGeom>
                  </pic:spPr>
                </pic:pic>
              </a:graphicData>
            </a:graphic>
          </wp:inline>
        </w:drawing>
      </w:r>
    </w:p>
    <w:p w14:paraId="66436D1C" w14:textId="43BDB139" w:rsidR="00E55F2F" w:rsidRDefault="00E55F2F" w:rsidP="00E55F2F">
      <w:pPr>
        <w:rPr>
          <w:rFonts w:asciiTheme="majorHAnsi" w:hAnsiTheme="majorHAnsi"/>
          <w:bCs/>
          <w:color w:val="4472C4" w:themeColor="accent1"/>
          <w:sz w:val="36"/>
          <w:szCs w:val="56"/>
        </w:rPr>
      </w:pPr>
    </w:p>
    <w:p w14:paraId="6BA0BF68" w14:textId="6C9567E6" w:rsidR="00E55F2F" w:rsidRDefault="00E55F2F" w:rsidP="00E55F2F">
      <w:r>
        <w:t>Accuracy Metrics:</w:t>
      </w:r>
    </w:p>
    <w:p w14:paraId="3ABFC2C3" w14:textId="788AC4D5" w:rsidR="00014849" w:rsidRDefault="00014849" w:rsidP="00E55F2F">
      <w:r>
        <w:rPr>
          <w:noProof/>
        </w:rPr>
        <w:drawing>
          <wp:inline distT="0" distB="0" distL="0" distR="0" wp14:anchorId="7EAE0E45" wp14:editId="2319F1B1">
            <wp:extent cx="5971540" cy="553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553085"/>
                    </a:xfrm>
                    <a:prstGeom prst="rect">
                      <a:avLst/>
                    </a:prstGeom>
                  </pic:spPr>
                </pic:pic>
              </a:graphicData>
            </a:graphic>
          </wp:inline>
        </w:drawing>
      </w:r>
    </w:p>
    <w:p w14:paraId="70CDA59D" w14:textId="7D4E6ACD" w:rsidR="0041131E" w:rsidRPr="002D7B6D" w:rsidRDefault="0041131E" w:rsidP="0041131E">
      <w:pPr>
        <w:jc w:val="both"/>
      </w:pPr>
      <w:r w:rsidRPr="00F854A7">
        <w:t>To begin with,</w:t>
      </w:r>
      <w:r>
        <w:t xml:space="preserve"> </w:t>
      </w:r>
      <w:r w:rsidRPr="00F854A7">
        <w:t>the</w:t>
      </w:r>
      <w:r>
        <w:t xml:space="preserve"> two level model</w:t>
      </w:r>
      <w:r w:rsidRPr="00F854A7">
        <w:t xml:space="preserve"> forecast</w:t>
      </w:r>
      <w:r>
        <w:t xml:space="preserve"> (using quadratic trend + seasonality and AR(1)) is</w:t>
      </w:r>
      <w:r w:rsidRPr="00F854A7">
        <w:t xml:space="preserve"> over-predicting (since the ME is positive). On average, the forecast is producing </w:t>
      </w:r>
      <w:r>
        <w:t>4.912</w:t>
      </w:r>
      <w:r w:rsidRPr="00F854A7">
        <w:t xml:space="preserve">% error when using the </w:t>
      </w:r>
      <w:r>
        <w:t xml:space="preserve">two-level </w:t>
      </w:r>
      <w:r w:rsidRPr="00F854A7">
        <w:t>model</w:t>
      </w:r>
      <w:r>
        <w:t xml:space="preserve"> </w:t>
      </w:r>
      <w:r w:rsidRPr="00F854A7">
        <w:t xml:space="preserve">based on the MAPE metric. </w:t>
      </w:r>
      <w:r>
        <w:t xml:space="preserve">The </w:t>
      </w:r>
      <w:r w:rsidRPr="00F854A7">
        <w:t xml:space="preserve">RMSE for the </w:t>
      </w:r>
      <w:r>
        <w:t>two</w:t>
      </w:r>
      <w:r w:rsidR="006A26AD">
        <w:t>-</w:t>
      </w:r>
      <w:r>
        <w:t xml:space="preserve"> level</w:t>
      </w:r>
      <w:r w:rsidRPr="00F854A7">
        <w:t xml:space="preserve"> model forecast dev</w:t>
      </w:r>
      <w:r>
        <w:t>eloped is 0.416.</w:t>
      </w:r>
    </w:p>
    <w:p w14:paraId="5DD55C5E" w14:textId="77777777" w:rsidR="00E55F2F" w:rsidRDefault="00E55F2F" w:rsidP="00E55F2F">
      <w:pPr>
        <w:rPr>
          <w:rFonts w:asciiTheme="majorHAnsi" w:hAnsiTheme="majorHAnsi"/>
          <w:bCs/>
          <w:color w:val="4472C4" w:themeColor="accent1"/>
          <w:sz w:val="36"/>
          <w:szCs w:val="56"/>
        </w:rPr>
      </w:pPr>
    </w:p>
    <w:p w14:paraId="2AAFF6D5" w14:textId="5D456667" w:rsidR="00EF17C2" w:rsidRDefault="00EF17C2" w:rsidP="00EF17C2">
      <w:pPr>
        <w:tabs>
          <w:tab w:val="right" w:pos="9404"/>
        </w:tabs>
        <w:rPr>
          <w:rFonts w:asciiTheme="majorHAnsi" w:hAnsiTheme="majorHAnsi"/>
          <w:bCs/>
          <w:color w:val="4472C4" w:themeColor="accent1"/>
          <w:sz w:val="36"/>
          <w:szCs w:val="56"/>
        </w:rPr>
      </w:pPr>
      <w:r>
        <w:rPr>
          <w:rFonts w:asciiTheme="majorHAnsi" w:hAnsiTheme="majorHAnsi"/>
          <w:bCs/>
          <w:color w:val="4472C4" w:themeColor="accent1"/>
          <w:sz w:val="36"/>
          <w:szCs w:val="56"/>
        </w:rPr>
        <w:t>ARIMA Model with automated selection of options</w:t>
      </w:r>
      <w:r w:rsidRPr="00770EF2">
        <w:rPr>
          <w:rFonts w:asciiTheme="majorHAnsi" w:hAnsiTheme="majorHAnsi"/>
          <w:bCs/>
          <w:color w:val="4472C4" w:themeColor="accent1"/>
          <w:sz w:val="36"/>
          <w:szCs w:val="56"/>
        </w:rPr>
        <w:t>:</w:t>
      </w:r>
    </w:p>
    <w:p w14:paraId="42A25EFD" w14:textId="396430EE" w:rsidR="004815A7" w:rsidRPr="004815A7" w:rsidRDefault="004815A7" w:rsidP="004815A7">
      <w:pPr>
        <w:jc w:val="both"/>
      </w:pPr>
      <w:r w:rsidRPr="004815A7">
        <w:t>The auto.arima() function is used to identify optimal ARIMA model and its (p, d, q)(P, D, Q) parameters. Based on the auto.arima(), the model that we get for this dataset is ARIMA(1,0,</w:t>
      </w:r>
      <w:r>
        <w:t>2</w:t>
      </w:r>
      <w:r w:rsidRPr="004815A7">
        <w:t>)(</w:t>
      </w:r>
      <w:r>
        <w:t>1</w:t>
      </w:r>
      <w:r w:rsidRPr="004815A7">
        <w:t>,1,</w:t>
      </w:r>
      <w:r>
        <w:t>0</w:t>
      </w:r>
      <w:r w:rsidRPr="004815A7">
        <w:t>)[12]. To elaborate further, we have autoregressive model of order 1 (ar1)</w:t>
      </w:r>
      <w:r w:rsidR="00AB39E3">
        <w:t>, moving average of order 2 for error lags</w:t>
      </w:r>
      <w:r w:rsidRPr="004815A7">
        <w:t xml:space="preserve"> and for the seasonal part, we do have an autoregressive portion </w:t>
      </w:r>
      <w:r w:rsidR="00AB39E3">
        <w:t>or order 1 and a differencing of order 1</w:t>
      </w:r>
      <w:r w:rsidRPr="004815A7">
        <w:t xml:space="preserve"> with monthly seasonality. </w:t>
      </w:r>
    </w:p>
    <w:p w14:paraId="6A22EC12" w14:textId="77777777" w:rsidR="004815A7" w:rsidRPr="004815A7" w:rsidRDefault="004815A7" w:rsidP="004815A7">
      <w:pPr>
        <w:jc w:val="both"/>
      </w:pPr>
      <w:r w:rsidRPr="004815A7">
        <w:t>The model can defined as follows:</w:t>
      </w:r>
    </w:p>
    <w:p w14:paraId="4A76589B" w14:textId="5FF5E6FC" w:rsidR="00E55F2F" w:rsidRPr="00F328C2" w:rsidRDefault="004815A7" w:rsidP="00F328C2">
      <w:pPr>
        <w:jc w:val="both"/>
      </w:pPr>
      <w:r w:rsidRPr="004815A7">
        <w:t>y</w:t>
      </w:r>
      <w:r w:rsidRPr="00C20ECC">
        <w:rPr>
          <w:vertAlign w:val="subscript"/>
        </w:rPr>
        <w:t>t</w:t>
      </w:r>
      <w:r w:rsidRPr="004815A7">
        <w:t xml:space="preserve"> = </w:t>
      </w:r>
      <w:r w:rsidR="00AB39E3">
        <w:t>0.2427</w:t>
      </w:r>
      <w:r w:rsidR="00C20ECC">
        <w:t>y</w:t>
      </w:r>
      <w:r w:rsidR="00C20ECC" w:rsidRPr="00C20ECC">
        <w:rPr>
          <w:vertAlign w:val="subscript"/>
        </w:rPr>
        <w:t xml:space="preserve">t-1 </w:t>
      </w:r>
      <w:r w:rsidR="00C20ECC">
        <w:t>+ 0.0627</w:t>
      </w:r>
      <w:r w:rsidR="00C20ECC">
        <w:rPr>
          <w:rFonts w:cstheme="minorHAnsi"/>
        </w:rPr>
        <w:t>Ԑ</w:t>
      </w:r>
      <w:r w:rsidR="00C20ECC" w:rsidRPr="00C20ECC">
        <w:rPr>
          <w:rFonts w:cstheme="minorHAnsi"/>
          <w:vertAlign w:val="subscript"/>
        </w:rPr>
        <w:t xml:space="preserve">t-1 </w:t>
      </w:r>
      <w:r w:rsidR="00C20ECC">
        <w:t>+ 0.0644</w:t>
      </w:r>
      <w:r w:rsidR="00C20ECC">
        <w:rPr>
          <w:rFonts w:cstheme="minorHAnsi"/>
        </w:rPr>
        <w:t>Ԑ</w:t>
      </w:r>
      <w:r w:rsidR="00C20ECC" w:rsidRPr="003F77D4">
        <w:rPr>
          <w:rFonts w:cstheme="minorHAnsi"/>
          <w:vertAlign w:val="subscript"/>
        </w:rPr>
        <w:t xml:space="preserve">t-2 </w:t>
      </w:r>
      <w:r w:rsidR="00C20ECC">
        <w:rPr>
          <w:rFonts w:cstheme="minorHAnsi"/>
        </w:rPr>
        <w:t>– 0.4759 (y</w:t>
      </w:r>
      <w:r w:rsidR="00C20ECC" w:rsidRPr="003F77D4">
        <w:rPr>
          <w:rFonts w:cstheme="minorHAnsi"/>
          <w:vertAlign w:val="subscript"/>
        </w:rPr>
        <w:t xml:space="preserve">t-1 </w:t>
      </w:r>
      <w:r w:rsidR="00C20ECC">
        <w:rPr>
          <w:rFonts w:cstheme="minorHAnsi"/>
        </w:rPr>
        <w:t>– y</w:t>
      </w:r>
      <w:r w:rsidR="00C20ECC" w:rsidRPr="003F77D4">
        <w:rPr>
          <w:rFonts w:cstheme="minorHAnsi"/>
          <w:vertAlign w:val="subscript"/>
        </w:rPr>
        <w:t>t-13</w:t>
      </w:r>
      <w:r w:rsidR="00C20ECC">
        <w:rPr>
          <w:rFonts w:cstheme="minorHAnsi"/>
        </w:rPr>
        <w:t>)</w:t>
      </w:r>
    </w:p>
    <w:p w14:paraId="50890FFE" w14:textId="5AD81244" w:rsidR="006157CB" w:rsidRDefault="00F30509" w:rsidP="00EF17C2">
      <w:pPr>
        <w:tabs>
          <w:tab w:val="right" w:pos="9404"/>
        </w:tabs>
        <w:rPr>
          <w:rFonts w:asciiTheme="majorHAnsi" w:hAnsiTheme="majorHAnsi"/>
          <w:bCs/>
          <w:color w:val="4472C4" w:themeColor="accent1"/>
          <w:sz w:val="36"/>
          <w:szCs w:val="56"/>
        </w:rPr>
      </w:pPr>
      <w:r>
        <w:rPr>
          <w:noProof/>
        </w:rPr>
        <w:lastRenderedPageBreak/>
        <w:drawing>
          <wp:inline distT="0" distB="0" distL="0" distR="0" wp14:anchorId="2E41A16E" wp14:editId="1B139464">
            <wp:extent cx="5971540" cy="20516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1540" cy="2051685"/>
                    </a:xfrm>
                    <a:prstGeom prst="rect">
                      <a:avLst/>
                    </a:prstGeom>
                  </pic:spPr>
                </pic:pic>
              </a:graphicData>
            </a:graphic>
          </wp:inline>
        </w:drawing>
      </w:r>
    </w:p>
    <w:p w14:paraId="505C3BBA" w14:textId="7D6C2389" w:rsidR="00E55F2F" w:rsidRDefault="00E55F2F" w:rsidP="00EF17C2">
      <w:pPr>
        <w:tabs>
          <w:tab w:val="right" w:pos="9404"/>
        </w:tabs>
        <w:rPr>
          <w:rFonts w:asciiTheme="majorHAnsi" w:hAnsiTheme="majorHAnsi"/>
          <w:bCs/>
          <w:color w:val="4472C4" w:themeColor="accent1"/>
          <w:sz w:val="36"/>
          <w:szCs w:val="56"/>
        </w:rPr>
      </w:pPr>
    </w:p>
    <w:p w14:paraId="5D0BE97F" w14:textId="77777777" w:rsidR="00E55F2F" w:rsidRDefault="00E55F2F" w:rsidP="00E55F2F">
      <w:r>
        <w:t>Accuracy Metrics:</w:t>
      </w:r>
    </w:p>
    <w:p w14:paraId="389C3E39" w14:textId="1FA67612" w:rsidR="00E55F2F" w:rsidRDefault="00DA6AC9" w:rsidP="00EF17C2">
      <w:pPr>
        <w:tabs>
          <w:tab w:val="right" w:pos="9404"/>
        </w:tabs>
        <w:rPr>
          <w:rFonts w:asciiTheme="majorHAnsi" w:hAnsiTheme="majorHAnsi"/>
          <w:bCs/>
          <w:color w:val="4472C4" w:themeColor="accent1"/>
          <w:sz w:val="36"/>
          <w:szCs w:val="56"/>
        </w:rPr>
      </w:pPr>
      <w:r>
        <w:rPr>
          <w:noProof/>
        </w:rPr>
        <w:drawing>
          <wp:inline distT="0" distB="0" distL="0" distR="0" wp14:anchorId="500C5207" wp14:editId="62854985">
            <wp:extent cx="5971540" cy="613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540" cy="613410"/>
                    </a:xfrm>
                    <a:prstGeom prst="rect">
                      <a:avLst/>
                    </a:prstGeom>
                  </pic:spPr>
                </pic:pic>
              </a:graphicData>
            </a:graphic>
          </wp:inline>
        </w:drawing>
      </w:r>
    </w:p>
    <w:p w14:paraId="707930FF" w14:textId="5E46141D" w:rsidR="004815A7" w:rsidRDefault="004815A7" w:rsidP="004815A7">
      <w:pPr>
        <w:jc w:val="both"/>
      </w:pPr>
      <w:r w:rsidRPr="00F854A7">
        <w:t>To begin with,</w:t>
      </w:r>
      <w:r>
        <w:t xml:space="preserve"> </w:t>
      </w:r>
      <w:r w:rsidRPr="00F854A7">
        <w:t>the</w:t>
      </w:r>
      <w:r>
        <w:t xml:space="preserve"> ARIMA model is </w:t>
      </w:r>
      <w:r w:rsidRPr="00F854A7">
        <w:t xml:space="preserve">over-predicting (since the ME is positive). On average, the forecast is producing </w:t>
      </w:r>
      <w:r>
        <w:t>8.448</w:t>
      </w:r>
      <w:r w:rsidRPr="00F854A7">
        <w:t xml:space="preserve">% error when using the </w:t>
      </w:r>
      <w:r>
        <w:t xml:space="preserve">two-level </w:t>
      </w:r>
      <w:r w:rsidRPr="00F854A7">
        <w:t>model</w:t>
      </w:r>
      <w:r>
        <w:t xml:space="preserve"> </w:t>
      </w:r>
      <w:r w:rsidRPr="00F854A7">
        <w:t xml:space="preserve">based on the MAPE metric. </w:t>
      </w:r>
      <w:r>
        <w:t xml:space="preserve">The </w:t>
      </w:r>
      <w:r w:rsidRPr="00F854A7">
        <w:t xml:space="preserve">RMSE for the </w:t>
      </w:r>
      <w:r>
        <w:t>two- level</w:t>
      </w:r>
      <w:r w:rsidRPr="00F854A7">
        <w:t xml:space="preserve"> model forecast dev</w:t>
      </w:r>
      <w:r>
        <w:t>eloped is 0.715.</w:t>
      </w:r>
    </w:p>
    <w:p w14:paraId="417E8343" w14:textId="32866E5A" w:rsidR="00E9794D" w:rsidRDefault="00E9794D" w:rsidP="004815A7">
      <w:pPr>
        <w:jc w:val="both"/>
      </w:pPr>
    </w:p>
    <w:p w14:paraId="06C1C57C" w14:textId="77777777" w:rsidR="00937A71" w:rsidRDefault="00937A71" w:rsidP="00E9794D">
      <w:pPr>
        <w:pStyle w:val="Heading2"/>
      </w:pPr>
    </w:p>
    <w:p w14:paraId="721BD757" w14:textId="77777777" w:rsidR="00937A71" w:rsidRDefault="00937A71" w:rsidP="00E9794D">
      <w:pPr>
        <w:pStyle w:val="Heading2"/>
      </w:pPr>
    </w:p>
    <w:p w14:paraId="5D96E180" w14:textId="77777777" w:rsidR="00937A71" w:rsidRDefault="00937A71" w:rsidP="00E9794D">
      <w:pPr>
        <w:pStyle w:val="Heading2"/>
      </w:pPr>
    </w:p>
    <w:p w14:paraId="0F9F28B9" w14:textId="3E58B798" w:rsidR="00937A71" w:rsidRDefault="00937A71" w:rsidP="00E9794D">
      <w:pPr>
        <w:pStyle w:val="Heading2"/>
      </w:pPr>
    </w:p>
    <w:p w14:paraId="6C8805E0" w14:textId="39566367" w:rsidR="00937A71" w:rsidRDefault="00937A71" w:rsidP="00937A71"/>
    <w:p w14:paraId="4230382A" w14:textId="4EE7839D" w:rsidR="00937A71" w:rsidRDefault="00937A71" w:rsidP="00937A71"/>
    <w:p w14:paraId="22B10E81" w14:textId="77777777" w:rsidR="00937A71" w:rsidRPr="00937A71" w:rsidRDefault="00937A71" w:rsidP="00937A71"/>
    <w:p w14:paraId="20F876BB" w14:textId="76EFB048" w:rsidR="00937A71" w:rsidRDefault="00937A71" w:rsidP="00E9794D">
      <w:pPr>
        <w:pStyle w:val="Heading2"/>
      </w:pPr>
    </w:p>
    <w:p w14:paraId="644ABDE1" w14:textId="2263472B" w:rsidR="00937A71" w:rsidRDefault="00937A71" w:rsidP="00937A71"/>
    <w:p w14:paraId="55ADFBB6" w14:textId="77777777" w:rsidR="00937A71" w:rsidRPr="00937A71" w:rsidRDefault="00937A71" w:rsidP="00937A71"/>
    <w:p w14:paraId="5852FFC9" w14:textId="332E218B" w:rsidR="00E9794D" w:rsidRDefault="00E9794D" w:rsidP="00E9794D">
      <w:pPr>
        <w:pStyle w:val="Heading2"/>
      </w:pPr>
      <w:bookmarkStart w:id="14" w:name="_Toc25267366"/>
      <w:r>
        <w:lastRenderedPageBreak/>
        <w:t>Model Comparison</w:t>
      </w:r>
      <w:r w:rsidR="002613BC">
        <w:fldChar w:fldCharType="begin"/>
      </w:r>
      <w:r w:rsidR="002613BC">
        <w:instrText xml:space="preserve"> XE "</w:instrText>
      </w:r>
      <w:r w:rsidR="002613BC" w:rsidRPr="00083C6F">
        <w:instrText>Model Comparison</w:instrText>
      </w:r>
      <w:r w:rsidR="002613BC">
        <w:instrText xml:space="preserve">" </w:instrText>
      </w:r>
      <w:r w:rsidR="002613BC">
        <w:fldChar w:fldCharType="end"/>
      </w:r>
      <w:r>
        <w:t>:</w:t>
      </w:r>
      <w:bookmarkEnd w:id="14"/>
    </w:p>
    <w:p w14:paraId="7F0D8B4C" w14:textId="0E9E4CB6" w:rsidR="00937A71" w:rsidRDefault="00937A71" w:rsidP="00937A71"/>
    <w:p w14:paraId="69F1A28E" w14:textId="03B88107" w:rsidR="00937A71" w:rsidRDefault="00937A71" w:rsidP="00937A71">
      <w:r>
        <w:rPr>
          <w:noProof/>
        </w:rPr>
        <w:drawing>
          <wp:inline distT="0" distB="0" distL="0" distR="0" wp14:anchorId="583AA902" wp14:editId="65B18698">
            <wp:extent cx="5971540" cy="42259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4225925"/>
                    </a:xfrm>
                    <a:prstGeom prst="rect">
                      <a:avLst/>
                    </a:prstGeom>
                  </pic:spPr>
                </pic:pic>
              </a:graphicData>
            </a:graphic>
          </wp:inline>
        </w:drawing>
      </w:r>
    </w:p>
    <w:p w14:paraId="79F1C84D" w14:textId="4B9E1ACC" w:rsidR="00937A71" w:rsidRDefault="00937A71" w:rsidP="00937A71"/>
    <w:p w14:paraId="4FA3906E" w14:textId="73613ADC" w:rsidR="007B3135" w:rsidRPr="00D33BC7" w:rsidRDefault="00D33BC7" w:rsidP="00D33BC7">
      <w:pPr>
        <w:jc w:val="both"/>
      </w:pPr>
      <w:r>
        <w:t xml:space="preserve">All the </w:t>
      </w:r>
      <w:r w:rsidR="007B3135" w:rsidRPr="00D33BC7">
        <w:t>forecasts</w:t>
      </w:r>
      <w:r w:rsidR="007B3135">
        <w:t xml:space="preserve"> </w:t>
      </w:r>
      <w:r w:rsidR="007B3135" w:rsidRPr="00D33BC7">
        <w:t>are</w:t>
      </w:r>
      <w:r w:rsidRPr="00D33BC7">
        <w:t xml:space="preserve"> over-predicting (since the ME is positive). </w:t>
      </w:r>
      <w:r w:rsidR="007B3135">
        <w:t>Based on the MAPE metric, the quadratic trend and seasonality and the two level model based on the quadratic trend and seasonality + AR(1) give us the lower RMSE.  Since we want to choose the most parsimonious model, we will use the quadratic trend and seasonality.</w:t>
      </w:r>
    </w:p>
    <w:p w14:paraId="4BDCEC10" w14:textId="741BED46" w:rsidR="00D33BC7" w:rsidRDefault="00D33BC7" w:rsidP="00D33BC7">
      <w:pPr>
        <w:jc w:val="both"/>
      </w:pPr>
      <w:r w:rsidRPr="00D33BC7">
        <w:t>Hence, I would conclude that the best forecast is provided by the regression model with quadratic trend and seasonality.</w:t>
      </w:r>
    </w:p>
    <w:p w14:paraId="6E6A913C" w14:textId="1A9AE8A9" w:rsidR="007B3135" w:rsidRPr="00D33BC7" w:rsidRDefault="007B3135" w:rsidP="00D33BC7">
      <w:pPr>
        <w:jc w:val="both"/>
      </w:pPr>
      <w:r>
        <w:t>The next step would be to fit the quadratic trend + seasonality model on the entire dataset.</w:t>
      </w:r>
    </w:p>
    <w:p w14:paraId="0B76E273" w14:textId="77777777" w:rsidR="00937A71" w:rsidRPr="00937A71" w:rsidRDefault="00937A71" w:rsidP="00937A71"/>
    <w:p w14:paraId="6A44468A" w14:textId="77777777" w:rsidR="00E9794D" w:rsidRPr="002D7B6D" w:rsidRDefault="00E9794D" w:rsidP="004815A7">
      <w:pPr>
        <w:jc w:val="both"/>
      </w:pPr>
    </w:p>
    <w:p w14:paraId="62F34653" w14:textId="77777777" w:rsidR="00E55F2F" w:rsidRDefault="00E55F2F" w:rsidP="00EF17C2">
      <w:pPr>
        <w:tabs>
          <w:tab w:val="right" w:pos="9404"/>
        </w:tabs>
        <w:rPr>
          <w:rFonts w:asciiTheme="majorHAnsi" w:hAnsiTheme="majorHAnsi"/>
          <w:bCs/>
          <w:color w:val="4472C4" w:themeColor="accent1"/>
          <w:sz w:val="36"/>
          <w:szCs w:val="56"/>
        </w:rPr>
      </w:pPr>
    </w:p>
    <w:p w14:paraId="51A1C06D" w14:textId="4722498E" w:rsidR="000251FE" w:rsidRPr="000251FE" w:rsidRDefault="00E55F2F" w:rsidP="000251FE">
      <w:pPr>
        <w:pStyle w:val="Heading2"/>
      </w:pPr>
      <w:bookmarkStart w:id="15" w:name="_Toc25267367"/>
      <w:r>
        <w:lastRenderedPageBreak/>
        <w:t>Model Development on Entire Dataset</w:t>
      </w:r>
      <w:r w:rsidR="002613BC">
        <w:fldChar w:fldCharType="begin"/>
      </w:r>
      <w:r w:rsidR="002613BC">
        <w:instrText xml:space="preserve"> XE "</w:instrText>
      </w:r>
      <w:r w:rsidR="002613BC" w:rsidRPr="00C952AA">
        <w:instrText>Model Development on Entire Dataset</w:instrText>
      </w:r>
      <w:r w:rsidR="002613BC">
        <w:instrText xml:space="preserve">" </w:instrText>
      </w:r>
      <w:r w:rsidR="002613BC">
        <w:fldChar w:fldCharType="end"/>
      </w:r>
      <w:r>
        <w:t>:</w:t>
      </w:r>
      <w:bookmarkEnd w:id="15"/>
    </w:p>
    <w:p w14:paraId="1808F51C" w14:textId="47BED9B0" w:rsidR="00EF17C2" w:rsidRDefault="00EF17C2" w:rsidP="00EF17C2">
      <w:pPr>
        <w:rPr>
          <w:rFonts w:asciiTheme="majorHAnsi" w:hAnsiTheme="majorHAnsi"/>
          <w:bCs/>
          <w:color w:val="4472C4" w:themeColor="accent1"/>
          <w:sz w:val="36"/>
          <w:szCs w:val="56"/>
        </w:rPr>
      </w:pPr>
    </w:p>
    <w:p w14:paraId="0E2F4D8D" w14:textId="6363B067" w:rsidR="000251FE" w:rsidRDefault="000251FE" w:rsidP="00EF17C2">
      <w:pPr>
        <w:rPr>
          <w:rFonts w:asciiTheme="majorHAnsi" w:hAnsiTheme="majorHAnsi"/>
          <w:bCs/>
          <w:color w:val="4472C4" w:themeColor="accent1"/>
          <w:sz w:val="36"/>
          <w:szCs w:val="56"/>
        </w:rPr>
      </w:pPr>
      <w:r>
        <w:t>After fitting the model on the entire dataset, the details of the model are as follows:</w:t>
      </w:r>
    </w:p>
    <w:p w14:paraId="5005083F" w14:textId="10063CDE" w:rsidR="00EF17C2" w:rsidRDefault="000251FE" w:rsidP="00EF17C2">
      <w:pPr>
        <w:rPr>
          <w:rFonts w:asciiTheme="majorHAnsi" w:hAnsiTheme="majorHAnsi"/>
          <w:bCs/>
          <w:color w:val="4472C4" w:themeColor="accent1"/>
          <w:sz w:val="36"/>
          <w:szCs w:val="56"/>
        </w:rPr>
      </w:pPr>
      <w:r>
        <w:rPr>
          <w:noProof/>
        </w:rPr>
        <w:drawing>
          <wp:inline distT="0" distB="0" distL="0" distR="0" wp14:anchorId="53A0A925" wp14:editId="290DC333">
            <wp:extent cx="4945225" cy="4737509"/>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9497" cy="4741602"/>
                    </a:xfrm>
                    <a:prstGeom prst="rect">
                      <a:avLst/>
                    </a:prstGeom>
                  </pic:spPr>
                </pic:pic>
              </a:graphicData>
            </a:graphic>
          </wp:inline>
        </w:drawing>
      </w:r>
    </w:p>
    <w:p w14:paraId="5A59D31C" w14:textId="77777777" w:rsidR="000251FE" w:rsidRDefault="000251FE" w:rsidP="00EF17C2">
      <w:pPr>
        <w:rPr>
          <w:rFonts w:asciiTheme="majorHAnsi" w:hAnsiTheme="majorHAnsi"/>
          <w:bCs/>
          <w:color w:val="4472C4" w:themeColor="accent1"/>
          <w:sz w:val="36"/>
          <w:szCs w:val="56"/>
        </w:rPr>
      </w:pPr>
    </w:p>
    <w:p w14:paraId="7978561D" w14:textId="77777777" w:rsidR="000251FE" w:rsidRPr="001C5DED" w:rsidRDefault="000251FE" w:rsidP="000251FE">
      <w:pPr>
        <w:jc w:val="both"/>
      </w:pPr>
      <w:r w:rsidRPr="001C5DED">
        <w:t>Model Equation:</w:t>
      </w:r>
    </w:p>
    <w:p w14:paraId="188C9C36" w14:textId="3D92D18D" w:rsidR="000251FE" w:rsidRPr="001C5DED" w:rsidRDefault="000251FE" w:rsidP="000251FE">
      <w:pPr>
        <w:jc w:val="both"/>
        <w:rPr>
          <w:b/>
          <w:bCs/>
        </w:rPr>
      </w:pPr>
      <w:r w:rsidRPr="001C5DED">
        <w:rPr>
          <w:b/>
          <w:bCs/>
        </w:rPr>
        <w:t>y</w:t>
      </w:r>
      <w:r w:rsidRPr="001C5DED">
        <w:rPr>
          <w:b/>
          <w:bCs/>
          <w:vertAlign w:val="subscript"/>
        </w:rPr>
        <w:t>t</w:t>
      </w:r>
      <w:r w:rsidRPr="001C5DED">
        <w:rPr>
          <w:b/>
          <w:bCs/>
        </w:rPr>
        <w:t xml:space="preserve">  = </w:t>
      </w:r>
      <w:r>
        <w:rPr>
          <w:b/>
          <w:bCs/>
        </w:rPr>
        <w:t>2.194</w:t>
      </w:r>
      <w:r w:rsidRPr="001C5DED">
        <w:rPr>
          <w:b/>
          <w:bCs/>
        </w:rPr>
        <w:t xml:space="preserve"> </w:t>
      </w:r>
      <w:r>
        <w:rPr>
          <w:b/>
          <w:bCs/>
        </w:rPr>
        <w:t>– 6.12E-4</w:t>
      </w:r>
      <w:r w:rsidRPr="001C5DED">
        <w:rPr>
          <w:b/>
          <w:bCs/>
        </w:rPr>
        <w:t xml:space="preserve"> t </w:t>
      </w:r>
      <w:r>
        <w:rPr>
          <w:b/>
          <w:bCs/>
        </w:rPr>
        <w:t xml:space="preserve">+ 3.17E-7 </w:t>
      </w:r>
      <w:r w:rsidRPr="001C5DED">
        <w:rPr>
          <w:b/>
          <w:bCs/>
        </w:rPr>
        <w:t>t</w:t>
      </w:r>
      <w:r w:rsidRPr="00E43E64">
        <w:rPr>
          <w:b/>
          <w:bCs/>
          <w:vertAlign w:val="superscript"/>
        </w:rPr>
        <w:t xml:space="preserve">2 </w:t>
      </w:r>
      <w:r w:rsidRPr="001C5DED">
        <w:rPr>
          <w:b/>
          <w:bCs/>
        </w:rPr>
        <w:t xml:space="preserve">+ </w:t>
      </w:r>
      <w:r>
        <w:rPr>
          <w:b/>
          <w:bCs/>
        </w:rPr>
        <w:t>6.89E-1</w:t>
      </w:r>
      <w:r w:rsidRPr="001C5DED">
        <w:rPr>
          <w:b/>
          <w:bCs/>
        </w:rPr>
        <w:t xml:space="preserve"> D</w:t>
      </w:r>
      <w:r w:rsidRPr="001C5DED">
        <w:rPr>
          <w:b/>
          <w:bCs/>
          <w:vertAlign w:val="subscript"/>
        </w:rPr>
        <w:t>2</w:t>
      </w:r>
      <w:r w:rsidRPr="001C5DED">
        <w:rPr>
          <w:b/>
          <w:bCs/>
        </w:rPr>
        <w:t xml:space="preserve"> + </w:t>
      </w:r>
      <w:r>
        <w:rPr>
          <w:b/>
          <w:bCs/>
        </w:rPr>
        <w:t>2.66</w:t>
      </w:r>
      <w:r w:rsidRPr="001C5DED">
        <w:rPr>
          <w:b/>
          <w:bCs/>
        </w:rPr>
        <w:t xml:space="preserve"> D</w:t>
      </w:r>
      <w:r w:rsidRPr="001C5DED">
        <w:rPr>
          <w:b/>
          <w:bCs/>
          <w:vertAlign w:val="subscript"/>
        </w:rPr>
        <w:t>3</w:t>
      </w:r>
      <w:r w:rsidRPr="001C5DED">
        <w:rPr>
          <w:b/>
          <w:bCs/>
        </w:rPr>
        <w:t xml:space="preserve"> </w:t>
      </w:r>
      <w:r>
        <w:rPr>
          <w:b/>
          <w:bCs/>
        </w:rPr>
        <w:t>+</w:t>
      </w:r>
      <w:r w:rsidRPr="001C5DED">
        <w:rPr>
          <w:b/>
          <w:bCs/>
        </w:rPr>
        <w:t xml:space="preserve"> </w:t>
      </w:r>
      <w:r>
        <w:rPr>
          <w:b/>
          <w:bCs/>
        </w:rPr>
        <w:t>5.97</w:t>
      </w:r>
      <w:r w:rsidRPr="001C5DED">
        <w:rPr>
          <w:b/>
          <w:bCs/>
        </w:rPr>
        <w:t xml:space="preserve"> D</w:t>
      </w:r>
      <w:r w:rsidRPr="001C5DED">
        <w:rPr>
          <w:b/>
          <w:bCs/>
          <w:vertAlign w:val="subscript"/>
        </w:rPr>
        <w:t>4</w:t>
      </w:r>
      <w:r>
        <w:rPr>
          <w:b/>
          <w:bCs/>
        </w:rPr>
        <w:t xml:space="preserve"> + 8.871 D</w:t>
      </w:r>
      <w:r w:rsidRPr="001C5DED">
        <w:rPr>
          <w:b/>
          <w:bCs/>
          <w:vertAlign w:val="subscript"/>
        </w:rPr>
        <w:t>5</w:t>
      </w:r>
      <w:r>
        <w:rPr>
          <w:b/>
          <w:bCs/>
        </w:rPr>
        <w:t xml:space="preserve"> + 1.106E+1 D</w:t>
      </w:r>
      <w:r w:rsidRPr="001C5DED">
        <w:rPr>
          <w:b/>
          <w:bCs/>
          <w:vertAlign w:val="subscript"/>
        </w:rPr>
        <w:t>6</w:t>
      </w:r>
      <w:r>
        <w:rPr>
          <w:b/>
          <w:bCs/>
        </w:rPr>
        <w:t xml:space="preserve"> + 1.202E+1 D</w:t>
      </w:r>
      <w:r w:rsidRPr="001C5DED">
        <w:rPr>
          <w:b/>
          <w:bCs/>
          <w:vertAlign w:val="subscript"/>
        </w:rPr>
        <w:t>7</w:t>
      </w:r>
      <w:r>
        <w:rPr>
          <w:b/>
          <w:bCs/>
        </w:rPr>
        <w:t xml:space="preserve"> + 1.147E+1 D</w:t>
      </w:r>
      <w:r w:rsidRPr="001C5DED">
        <w:rPr>
          <w:b/>
          <w:bCs/>
          <w:vertAlign w:val="subscript"/>
        </w:rPr>
        <w:t>8</w:t>
      </w:r>
      <w:r>
        <w:rPr>
          <w:b/>
          <w:bCs/>
        </w:rPr>
        <w:t xml:space="preserve"> + 9.446 D</w:t>
      </w:r>
      <w:r w:rsidRPr="001C5DED">
        <w:rPr>
          <w:b/>
          <w:bCs/>
          <w:vertAlign w:val="subscript"/>
        </w:rPr>
        <w:t xml:space="preserve">9 </w:t>
      </w:r>
      <w:r>
        <w:rPr>
          <w:b/>
          <w:bCs/>
        </w:rPr>
        <w:t>+ 6.616 D</w:t>
      </w:r>
      <w:r w:rsidRPr="001C5DED">
        <w:rPr>
          <w:b/>
          <w:bCs/>
          <w:vertAlign w:val="subscript"/>
        </w:rPr>
        <w:t>10</w:t>
      </w:r>
      <w:r>
        <w:rPr>
          <w:b/>
          <w:bCs/>
        </w:rPr>
        <w:t xml:space="preserve"> + 3.45 D</w:t>
      </w:r>
      <w:r w:rsidRPr="001C5DED">
        <w:rPr>
          <w:b/>
          <w:bCs/>
          <w:vertAlign w:val="subscript"/>
        </w:rPr>
        <w:t>11</w:t>
      </w:r>
      <w:r>
        <w:rPr>
          <w:b/>
          <w:bCs/>
        </w:rPr>
        <w:t xml:space="preserve"> + 9.103E-1 D</w:t>
      </w:r>
      <w:r w:rsidRPr="001C5DED">
        <w:rPr>
          <w:b/>
          <w:bCs/>
          <w:vertAlign w:val="subscript"/>
        </w:rPr>
        <w:t>12</w:t>
      </w:r>
    </w:p>
    <w:p w14:paraId="655178E4" w14:textId="77777777" w:rsidR="000251FE" w:rsidRPr="001C5DED" w:rsidRDefault="000251FE" w:rsidP="000251FE">
      <w:pPr>
        <w:jc w:val="both"/>
      </w:pPr>
      <w:r w:rsidRPr="001C5DED">
        <w:t>t = Period number</w:t>
      </w:r>
    </w:p>
    <w:p w14:paraId="0197A24A" w14:textId="77777777" w:rsidR="000251FE" w:rsidRPr="001C5DED" w:rsidRDefault="000251FE" w:rsidP="000251FE">
      <w:pPr>
        <w:jc w:val="both"/>
      </w:pPr>
      <w:r w:rsidRPr="001C5DED">
        <w:t>D</w:t>
      </w:r>
      <w:r w:rsidRPr="001C5DED">
        <w:rPr>
          <w:vertAlign w:val="subscript"/>
        </w:rPr>
        <w:t>2</w:t>
      </w:r>
      <w:r w:rsidRPr="001C5DED">
        <w:t xml:space="preserve"> = 1 if </w:t>
      </w:r>
      <w:r>
        <w:t>Month</w:t>
      </w:r>
      <w:r w:rsidRPr="001C5DED">
        <w:t xml:space="preserve"> 2 else equal to 0 (Binary dummy variable for</w:t>
      </w:r>
      <w:r>
        <w:t xml:space="preserve"> Month</w:t>
      </w:r>
      <w:r w:rsidRPr="001C5DED">
        <w:t xml:space="preserve"> 2)</w:t>
      </w:r>
    </w:p>
    <w:p w14:paraId="3139B418" w14:textId="77777777" w:rsidR="000251FE" w:rsidRPr="001C5DED" w:rsidRDefault="000251FE" w:rsidP="000251FE">
      <w:pPr>
        <w:jc w:val="both"/>
      </w:pPr>
      <w:r w:rsidRPr="001C5DED">
        <w:t>D</w:t>
      </w:r>
      <w:r w:rsidRPr="001C5DED">
        <w:rPr>
          <w:vertAlign w:val="subscript"/>
        </w:rPr>
        <w:t xml:space="preserve">3 </w:t>
      </w:r>
      <w:r w:rsidRPr="001C5DED">
        <w:t xml:space="preserve">= 1 if </w:t>
      </w:r>
      <w:r>
        <w:t>Month</w:t>
      </w:r>
      <w:r w:rsidRPr="001C5DED">
        <w:t xml:space="preserve"> 3 else equal to 0 (Binary dummy variable for </w:t>
      </w:r>
      <w:r>
        <w:t>Month</w:t>
      </w:r>
      <w:r w:rsidRPr="001C5DED">
        <w:t xml:space="preserve"> 3)</w:t>
      </w:r>
    </w:p>
    <w:p w14:paraId="0DBED3F1" w14:textId="77777777" w:rsidR="000251FE" w:rsidRDefault="000251FE" w:rsidP="000251FE">
      <w:pPr>
        <w:jc w:val="both"/>
      </w:pPr>
      <w:r w:rsidRPr="001C5DED">
        <w:t>D</w:t>
      </w:r>
      <w:r w:rsidRPr="001C5DED">
        <w:rPr>
          <w:vertAlign w:val="subscript"/>
        </w:rPr>
        <w:t>4</w:t>
      </w:r>
      <w:r w:rsidRPr="001C5DED">
        <w:t xml:space="preserve"> = 1 if </w:t>
      </w:r>
      <w:r>
        <w:t>Month</w:t>
      </w:r>
      <w:r w:rsidRPr="001C5DED">
        <w:t xml:space="preserve"> 4 else equal to 0 (Binary dummy variable for </w:t>
      </w:r>
      <w:r>
        <w:t>Month</w:t>
      </w:r>
      <w:r w:rsidRPr="001C5DED">
        <w:t xml:space="preserve"> 4)</w:t>
      </w:r>
    </w:p>
    <w:p w14:paraId="6CD56DA6" w14:textId="77777777" w:rsidR="000251FE" w:rsidRPr="001C5DED" w:rsidRDefault="000251FE" w:rsidP="000251FE">
      <w:pPr>
        <w:jc w:val="both"/>
      </w:pPr>
      <w:r w:rsidRPr="001C5DED">
        <w:t>D</w:t>
      </w:r>
      <w:r>
        <w:rPr>
          <w:vertAlign w:val="subscript"/>
        </w:rPr>
        <w:t>5</w:t>
      </w:r>
      <w:r w:rsidRPr="001C5DED">
        <w:t xml:space="preserve"> = 1 if </w:t>
      </w:r>
      <w:r>
        <w:t>Month</w:t>
      </w:r>
      <w:r w:rsidRPr="001C5DED">
        <w:t xml:space="preserve"> 4 else equal to 0 (Binary dummy variable for </w:t>
      </w:r>
      <w:r>
        <w:t>Month</w:t>
      </w:r>
      <w:r w:rsidRPr="001C5DED">
        <w:t xml:space="preserve"> </w:t>
      </w:r>
      <w:r>
        <w:t>5</w:t>
      </w:r>
      <w:r w:rsidRPr="001C5DED">
        <w:t>)</w:t>
      </w:r>
    </w:p>
    <w:p w14:paraId="52DC5820" w14:textId="77777777" w:rsidR="000251FE" w:rsidRDefault="000251FE" w:rsidP="000251FE">
      <w:pPr>
        <w:jc w:val="both"/>
      </w:pPr>
      <w:r>
        <w:lastRenderedPageBreak/>
        <w:t>..</w:t>
      </w:r>
    </w:p>
    <w:p w14:paraId="6A2DAB8C" w14:textId="77777777" w:rsidR="000251FE" w:rsidRDefault="000251FE" w:rsidP="000251FE">
      <w:pPr>
        <w:jc w:val="both"/>
      </w:pPr>
      <w:r>
        <w:t>………..</w:t>
      </w:r>
    </w:p>
    <w:p w14:paraId="751B1796" w14:textId="77777777" w:rsidR="000251FE" w:rsidRDefault="000251FE" w:rsidP="000251FE">
      <w:pPr>
        <w:jc w:val="both"/>
      </w:pPr>
    </w:p>
    <w:p w14:paraId="2B64CDC1" w14:textId="77777777" w:rsidR="000251FE" w:rsidRPr="001C5DED" w:rsidRDefault="000251FE" w:rsidP="000251FE">
      <w:pPr>
        <w:jc w:val="both"/>
      </w:pPr>
      <w:r w:rsidRPr="001C5DED">
        <w:t>D</w:t>
      </w:r>
      <w:r>
        <w:rPr>
          <w:vertAlign w:val="subscript"/>
        </w:rPr>
        <w:t>12</w:t>
      </w:r>
      <w:r w:rsidRPr="001C5DED">
        <w:t xml:space="preserve"> = 1 if </w:t>
      </w:r>
      <w:r>
        <w:t>Month</w:t>
      </w:r>
      <w:r w:rsidRPr="001C5DED">
        <w:t xml:space="preserve"> </w:t>
      </w:r>
      <w:r>
        <w:t>12</w:t>
      </w:r>
      <w:r w:rsidRPr="001C5DED">
        <w:t xml:space="preserve"> else equal to 0 (Binary dummy variable for </w:t>
      </w:r>
      <w:r>
        <w:t>Month</w:t>
      </w:r>
      <w:r w:rsidRPr="001C5DED">
        <w:t xml:space="preserve"> </w:t>
      </w:r>
      <w:r>
        <w:t>12</w:t>
      </w:r>
      <w:r w:rsidRPr="001C5DED">
        <w:t>)</w:t>
      </w:r>
    </w:p>
    <w:p w14:paraId="55362D1E" w14:textId="61D8BC91" w:rsidR="000251FE" w:rsidRDefault="000251FE" w:rsidP="000251FE">
      <w:pPr>
        <w:jc w:val="both"/>
      </w:pPr>
      <w:r w:rsidRPr="001C5DED">
        <w:t>If all D</w:t>
      </w:r>
      <w:r w:rsidRPr="00527E4B">
        <w:rPr>
          <w:vertAlign w:val="subscript"/>
        </w:rPr>
        <w:softHyphen/>
      </w:r>
      <w:r>
        <w:rPr>
          <w:vertAlign w:val="subscript"/>
        </w:rPr>
        <w:t>I</w:t>
      </w:r>
      <w:r>
        <w:t xml:space="preserve"> </w:t>
      </w:r>
      <w:r w:rsidRPr="001C5DED">
        <w:t>= 0 (i = 2, 3, 4</w:t>
      </w:r>
      <w:r>
        <w:t>, …., 12</w:t>
      </w:r>
      <w:r w:rsidRPr="001C5DED">
        <w:t xml:space="preserve">), then it is </w:t>
      </w:r>
      <w:r>
        <w:t>Month</w:t>
      </w:r>
      <w:r w:rsidRPr="001C5DED">
        <w:t xml:space="preserve"> 1</w:t>
      </w:r>
    </w:p>
    <w:p w14:paraId="52C6EEE6" w14:textId="34C7E0CC" w:rsidR="00CE6B51" w:rsidRDefault="00CE6B51" w:rsidP="000251FE">
      <w:pPr>
        <w:jc w:val="both"/>
      </w:pPr>
    </w:p>
    <w:p w14:paraId="7307B385" w14:textId="22CA938A" w:rsidR="00CE6B51" w:rsidRDefault="00CE6B51" w:rsidP="000251FE">
      <w:pPr>
        <w:jc w:val="both"/>
      </w:pPr>
      <w:r>
        <w:t>We will now use this model to predict land temperature data for the next 100 years.</w:t>
      </w:r>
    </w:p>
    <w:p w14:paraId="47AFDF77" w14:textId="2FA4D6FF" w:rsidR="00CB0A94" w:rsidRPr="00FA1830" w:rsidRDefault="00CB0A94" w:rsidP="000251FE">
      <w:pPr>
        <w:jc w:val="both"/>
      </w:pPr>
    </w:p>
    <w:p w14:paraId="7B416C7C" w14:textId="77777777" w:rsidR="00EF17C2" w:rsidRDefault="00EF17C2" w:rsidP="00770EF2">
      <w:pPr>
        <w:rPr>
          <w:rFonts w:asciiTheme="majorHAnsi" w:hAnsiTheme="majorHAnsi"/>
          <w:bCs/>
          <w:color w:val="4472C4" w:themeColor="accent1"/>
          <w:sz w:val="36"/>
          <w:szCs w:val="56"/>
        </w:rPr>
      </w:pPr>
    </w:p>
    <w:p w14:paraId="6A0D697D" w14:textId="77777777" w:rsidR="00770EF2" w:rsidRPr="00770EF2" w:rsidRDefault="00770EF2" w:rsidP="00770EF2">
      <w:pPr>
        <w:rPr>
          <w:rFonts w:asciiTheme="majorHAnsi" w:hAnsiTheme="majorHAnsi"/>
          <w:bCs/>
          <w:color w:val="4472C4" w:themeColor="accent1"/>
          <w:sz w:val="36"/>
          <w:szCs w:val="56"/>
        </w:rPr>
      </w:pPr>
    </w:p>
    <w:p w14:paraId="057B98E3" w14:textId="77777777" w:rsidR="00770EF2" w:rsidRPr="00770EF2" w:rsidRDefault="00770EF2" w:rsidP="00770EF2"/>
    <w:p w14:paraId="20127E92" w14:textId="77777777" w:rsidR="004616A9" w:rsidRPr="004616A9" w:rsidRDefault="004616A9" w:rsidP="004616A9"/>
    <w:p w14:paraId="7E1B2FFE" w14:textId="1E63DF14" w:rsidR="00530898" w:rsidRPr="00530898" w:rsidRDefault="00530898" w:rsidP="00530898">
      <w:pPr>
        <w:jc w:val="both"/>
        <w:rPr>
          <w:rFonts w:cstheme="minorHAnsi"/>
          <w:iCs/>
        </w:rPr>
      </w:pPr>
    </w:p>
    <w:p w14:paraId="0A6B2F25" w14:textId="77777777" w:rsidR="00530898" w:rsidRPr="003679E9" w:rsidRDefault="00530898" w:rsidP="00530898">
      <w:pPr>
        <w:rPr>
          <w:rFonts w:cstheme="minorHAnsi"/>
          <w:iCs/>
        </w:rPr>
      </w:pPr>
    </w:p>
    <w:p w14:paraId="799BADA4" w14:textId="1BA78D96" w:rsidR="00530898" w:rsidRDefault="00530898" w:rsidP="00CC0EDB">
      <w:pPr>
        <w:rPr>
          <w:rFonts w:cstheme="minorHAnsi"/>
          <w:iCs/>
        </w:rPr>
      </w:pPr>
    </w:p>
    <w:p w14:paraId="05EF84F1" w14:textId="50CBD609" w:rsidR="00781234" w:rsidRDefault="00781234" w:rsidP="00CC0EDB">
      <w:pPr>
        <w:rPr>
          <w:rFonts w:cstheme="minorHAnsi"/>
          <w:iCs/>
        </w:rPr>
      </w:pPr>
    </w:p>
    <w:p w14:paraId="36DEF1DC" w14:textId="21F14F8D" w:rsidR="00781234" w:rsidRDefault="00781234" w:rsidP="00CC0EDB">
      <w:pPr>
        <w:rPr>
          <w:rFonts w:cstheme="minorHAnsi"/>
          <w:iCs/>
        </w:rPr>
      </w:pPr>
    </w:p>
    <w:p w14:paraId="4185AAC4" w14:textId="3FF4F32D" w:rsidR="00781234" w:rsidRDefault="00781234" w:rsidP="00CC0EDB">
      <w:pPr>
        <w:rPr>
          <w:rFonts w:cstheme="minorHAnsi"/>
          <w:iCs/>
        </w:rPr>
      </w:pPr>
    </w:p>
    <w:p w14:paraId="3321D440" w14:textId="33D858FE" w:rsidR="00781234" w:rsidRDefault="00781234" w:rsidP="00CC0EDB">
      <w:pPr>
        <w:rPr>
          <w:rFonts w:cstheme="minorHAnsi"/>
          <w:iCs/>
        </w:rPr>
      </w:pPr>
    </w:p>
    <w:p w14:paraId="0DDAD587" w14:textId="1F3E59F0" w:rsidR="00781234" w:rsidRDefault="00781234" w:rsidP="00CC0EDB">
      <w:pPr>
        <w:rPr>
          <w:rFonts w:cstheme="minorHAnsi"/>
          <w:iCs/>
        </w:rPr>
      </w:pPr>
    </w:p>
    <w:p w14:paraId="360D0103" w14:textId="2BECAC1A" w:rsidR="00781234" w:rsidRDefault="00781234" w:rsidP="00CC0EDB">
      <w:pPr>
        <w:rPr>
          <w:rFonts w:cstheme="minorHAnsi"/>
          <w:iCs/>
        </w:rPr>
      </w:pPr>
    </w:p>
    <w:p w14:paraId="31933D62" w14:textId="78A6AD91" w:rsidR="00781234" w:rsidRDefault="00781234" w:rsidP="00CC0EDB">
      <w:pPr>
        <w:rPr>
          <w:rFonts w:cstheme="minorHAnsi"/>
          <w:iCs/>
        </w:rPr>
      </w:pPr>
    </w:p>
    <w:p w14:paraId="2D5D9321" w14:textId="79E231C6" w:rsidR="00781234" w:rsidRDefault="00781234" w:rsidP="00CC0EDB">
      <w:pPr>
        <w:rPr>
          <w:rFonts w:cstheme="minorHAnsi"/>
          <w:iCs/>
        </w:rPr>
      </w:pPr>
    </w:p>
    <w:p w14:paraId="759C827F" w14:textId="10472EDC" w:rsidR="00781234" w:rsidRDefault="00781234" w:rsidP="00CC0EDB">
      <w:pPr>
        <w:rPr>
          <w:rFonts w:cstheme="minorHAnsi"/>
          <w:iCs/>
        </w:rPr>
      </w:pPr>
    </w:p>
    <w:p w14:paraId="15DD76FB" w14:textId="6C2A327A" w:rsidR="00781234" w:rsidRDefault="00781234" w:rsidP="00CC0EDB">
      <w:pPr>
        <w:rPr>
          <w:rFonts w:cstheme="minorHAnsi"/>
          <w:iCs/>
        </w:rPr>
      </w:pPr>
    </w:p>
    <w:p w14:paraId="29DF7479" w14:textId="7C840D10" w:rsidR="00781234" w:rsidRDefault="00781234" w:rsidP="00CC0EDB">
      <w:pPr>
        <w:rPr>
          <w:rFonts w:cstheme="minorHAnsi"/>
          <w:iCs/>
        </w:rPr>
      </w:pPr>
    </w:p>
    <w:p w14:paraId="70F6071C" w14:textId="297BB762" w:rsidR="00781234" w:rsidRDefault="00781234" w:rsidP="00CC0EDB">
      <w:pPr>
        <w:rPr>
          <w:rFonts w:cstheme="minorHAnsi"/>
          <w:iCs/>
        </w:rPr>
      </w:pPr>
    </w:p>
    <w:p w14:paraId="0A36E7F9" w14:textId="776DE5DD" w:rsidR="00781234" w:rsidRDefault="00781234" w:rsidP="00CC0EDB">
      <w:pPr>
        <w:rPr>
          <w:rFonts w:cstheme="minorHAnsi"/>
          <w:iCs/>
        </w:rPr>
      </w:pPr>
    </w:p>
    <w:p w14:paraId="14948CD5" w14:textId="79EC4ED8" w:rsidR="00781234" w:rsidRPr="000251FE" w:rsidRDefault="00781234" w:rsidP="00781234">
      <w:pPr>
        <w:pStyle w:val="Heading2"/>
      </w:pPr>
      <w:bookmarkStart w:id="16" w:name="_Toc25267368"/>
      <w:r>
        <w:lastRenderedPageBreak/>
        <w:t>Conclusion</w:t>
      </w:r>
      <w:r w:rsidR="002613BC">
        <w:fldChar w:fldCharType="begin"/>
      </w:r>
      <w:r w:rsidR="002613BC">
        <w:instrText xml:space="preserve"> XE "</w:instrText>
      </w:r>
      <w:r w:rsidR="002613BC" w:rsidRPr="006C2952">
        <w:instrText>Conclusion</w:instrText>
      </w:r>
      <w:r w:rsidR="002613BC">
        <w:instrText xml:space="preserve">" </w:instrText>
      </w:r>
      <w:r w:rsidR="002613BC">
        <w:fldChar w:fldCharType="end"/>
      </w:r>
      <w:r>
        <w:t>:</w:t>
      </w:r>
      <w:bookmarkEnd w:id="16"/>
    </w:p>
    <w:p w14:paraId="4E184825" w14:textId="1E228B4C" w:rsidR="00781234" w:rsidRDefault="00781234" w:rsidP="00CC0EDB">
      <w:pPr>
        <w:rPr>
          <w:rFonts w:cstheme="minorHAnsi"/>
          <w:iCs/>
        </w:rPr>
      </w:pPr>
    </w:p>
    <w:p w14:paraId="57B41259" w14:textId="4334822A" w:rsidR="00781234" w:rsidRDefault="007324E4" w:rsidP="00CC0EDB">
      <w:pPr>
        <w:rPr>
          <w:rFonts w:cstheme="minorHAnsi"/>
          <w:iCs/>
        </w:rPr>
      </w:pPr>
      <w:r>
        <w:rPr>
          <w:rFonts w:cstheme="minorHAnsi"/>
          <w:iCs/>
        </w:rPr>
        <w:t>The model predicts that there is a going to be an approximate increase of 2 degrees Celsius in the global temperature by the year 2115.</w:t>
      </w:r>
    </w:p>
    <w:p w14:paraId="507256B4" w14:textId="77777777" w:rsidR="007324E4" w:rsidRDefault="007324E4" w:rsidP="00CC0EDB">
      <w:pPr>
        <w:rPr>
          <w:rFonts w:cstheme="minorHAnsi"/>
          <w:iCs/>
        </w:rPr>
      </w:pPr>
    </w:p>
    <w:p w14:paraId="11AB03F0" w14:textId="05E70239" w:rsidR="00781234" w:rsidRDefault="00781234" w:rsidP="00CC0EDB">
      <w:pPr>
        <w:rPr>
          <w:rFonts w:cstheme="minorHAnsi"/>
          <w:iCs/>
        </w:rPr>
      </w:pPr>
      <w:r>
        <w:rPr>
          <w:noProof/>
        </w:rPr>
        <w:drawing>
          <wp:inline distT="0" distB="0" distL="0" distR="0" wp14:anchorId="64A12A7D" wp14:editId="64953CBD">
            <wp:extent cx="5971540" cy="37268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3726815"/>
                    </a:xfrm>
                    <a:prstGeom prst="rect">
                      <a:avLst/>
                    </a:prstGeom>
                  </pic:spPr>
                </pic:pic>
              </a:graphicData>
            </a:graphic>
          </wp:inline>
        </w:drawing>
      </w:r>
    </w:p>
    <w:p w14:paraId="7ADAE743" w14:textId="32709598" w:rsidR="00EE4565" w:rsidRDefault="00EE4565" w:rsidP="00CC0EDB">
      <w:pPr>
        <w:rPr>
          <w:rFonts w:cstheme="minorHAnsi"/>
          <w:iCs/>
        </w:rPr>
      </w:pPr>
      <w:r>
        <w:rPr>
          <w:rFonts w:cstheme="minorHAnsi"/>
          <w:iCs/>
        </w:rPr>
        <w:t xml:space="preserve">This is even more evident when we plot </w:t>
      </w:r>
      <w:r w:rsidR="00C33150">
        <w:rPr>
          <w:rFonts w:cstheme="minorHAnsi"/>
          <w:iCs/>
        </w:rPr>
        <w:t>the average yearly temperature for every 10</w:t>
      </w:r>
      <w:r w:rsidR="00C33150" w:rsidRPr="00C33150">
        <w:rPr>
          <w:rFonts w:cstheme="minorHAnsi"/>
          <w:iCs/>
          <w:vertAlign w:val="superscript"/>
        </w:rPr>
        <w:t>th</w:t>
      </w:r>
      <w:r w:rsidR="00C33150">
        <w:rPr>
          <w:rFonts w:cstheme="minorHAnsi"/>
          <w:iCs/>
        </w:rPr>
        <w:t xml:space="preserve"> year from 1900 to 2110. The temperature increase per decade is in excess of 0.8 degree Celsius every 50 years since 2000 as compared to 0.6 years per degree Celsius previous to 2000. </w:t>
      </w:r>
    </w:p>
    <w:p w14:paraId="2427AA4F" w14:textId="76784FA1" w:rsidR="00C33150" w:rsidRDefault="00C33150" w:rsidP="00CC0EDB">
      <w:pPr>
        <w:rPr>
          <w:rFonts w:cstheme="minorHAnsi"/>
          <w:iCs/>
        </w:rPr>
      </w:pPr>
      <w:r>
        <w:rPr>
          <w:rFonts w:cstheme="minorHAnsi"/>
          <w:iCs/>
        </w:rPr>
        <w:t>This is very concerning as this study assumes that the factors influencing the temperature increase will continue to change at the same rate that they have been in the past. In reality, factors influencing the temperature increase could get worse and as a result, we could experience the temperature increase in an accelerated timeframe.</w:t>
      </w:r>
    </w:p>
    <w:p w14:paraId="6B759C48" w14:textId="2BF73344" w:rsidR="00C33150" w:rsidRDefault="00C33150" w:rsidP="00CC0EDB">
      <w:pPr>
        <w:rPr>
          <w:rFonts w:cstheme="minorHAnsi"/>
          <w:iCs/>
        </w:rPr>
      </w:pPr>
      <w:r>
        <w:rPr>
          <w:noProof/>
        </w:rPr>
        <w:lastRenderedPageBreak/>
        <w:drawing>
          <wp:inline distT="0" distB="0" distL="0" distR="0" wp14:anchorId="614BDDD6" wp14:editId="2F250598">
            <wp:extent cx="4260351" cy="383042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1373" cy="3840330"/>
                    </a:xfrm>
                    <a:prstGeom prst="rect">
                      <a:avLst/>
                    </a:prstGeom>
                    <a:noFill/>
                    <a:ln>
                      <a:noFill/>
                    </a:ln>
                  </pic:spPr>
                </pic:pic>
              </a:graphicData>
            </a:graphic>
          </wp:inline>
        </w:drawing>
      </w:r>
    </w:p>
    <w:p w14:paraId="3BFBBC33" w14:textId="436FB9E2" w:rsidR="00EE4565" w:rsidRDefault="00EE4565" w:rsidP="00CC0EDB">
      <w:pPr>
        <w:rPr>
          <w:rFonts w:cstheme="minorHAnsi"/>
          <w:iCs/>
        </w:rPr>
      </w:pPr>
    </w:p>
    <w:p w14:paraId="303AE646" w14:textId="77777777" w:rsidR="00EE4565" w:rsidRDefault="00EE4565" w:rsidP="00CC0EDB">
      <w:pPr>
        <w:rPr>
          <w:rFonts w:cstheme="minorHAnsi"/>
          <w:iCs/>
        </w:rPr>
      </w:pPr>
    </w:p>
    <w:p w14:paraId="21AF58C0" w14:textId="3C1CD161" w:rsidR="007324E4" w:rsidRDefault="007324E4" w:rsidP="00CC0EDB">
      <w:pPr>
        <w:rPr>
          <w:rFonts w:cstheme="minorHAnsi"/>
          <w:iCs/>
        </w:rPr>
      </w:pPr>
      <w:r>
        <w:rPr>
          <w:rFonts w:cstheme="minorHAnsi"/>
          <w:iCs/>
        </w:rPr>
        <w:t>An average increase of 2 degrees Celsius in global temperature would lead to the following effects</w:t>
      </w:r>
      <w:r w:rsidR="0021537B">
        <w:rPr>
          <w:rFonts w:cstheme="minorHAnsi"/>
          <w:iCs/>
        </w:rPr>
        <w:t xml:space="preserve"> within the next 100 years</w:t>
      </w:r>
      <w:r>
        <w:rPr>
          <w:rFonts w:cstheme="minorHAnsi"/>
          <w:iCs/>
        </w:rPr>
        <w:t>:</w:t>
      </w:r>
    </w:p>
    <w:p w14:paraId="581E6048" w14:textId="6F9C6EF9" w:rsidR="007324E4" w:rsidRDefault="0021537B" w:rsidP="00CC0EDB">
      <w:pPr>
        <w:rPr>
          <w:rFonts w:cstheme="minorHAnsi"/>
          <w:iCs/>
        </w:rPr>
      </w:pPr>
      <w:r>
        <w:rPr>
          <w:rFonts w:cstheme="minorHAnsi"/>
          <w:iCs/>
        </w:rPr>
        <w:t>A</w:t>
      </w:r>
      <w:r w:rsidRPr="0021537B">
        <w:rPr>
          <w:rFonts w:cstheme="minorHAnsi"/>
          <w:iCs/>
        </w:rPr>
        <w:t>n increase of 2 degrees C</w:t>
      </w:r>
      <w:r>
        <w:rPr>
          <w:rFonts w:cstheme="minorHAnsi"/>
          <w:iCs/>
        </w:rPr>
        <w:t xml:space="preserve">elsius </w:t>
      </w:r>
      <w:r w:rsidRPr="0021537B">
        <w:rPr>
          <w:rFonts w:cstheme="minorHAnsi"/>
          <w:iCs/>
        </w:rPr>
        <w:t>would almost double the water deficit and would lead to a drop-in wheat and maize harvests</w:t>
      </w:r>
      <w:r>
        <w:rPr>
          <w:rFonts w:cstheme="minorHAnsi"/>
          <w:iCs/>
        </w:rPr>
        <w:t xml:space="preserve"> (food deficit).</w:t>
      </w:r>
    </w:p>
    <w:p w14:paraId="2620DF9C" w14:textId="14A10353" w:rsidR="0021537B" w:rsidRDefault="0021537B" w:rsidP="00CC0EDB">
      <w:pPr>
        <w:rPr>
          <w:rFonts w:cstheme="minorHAnsi"/>
          <w:iCs/>
        </w:rPr>
      </w:pPr>
      <w:r w:rsidRPr="0021537B">
        <w:rPr>
          <w:rFonts w:cstheme="minorHAnsi"/>
          <w:iCs/>
        </w:rPr>
        <w:t>Reduced snowpack and shifting rainfall patterns may reduce hydropower in the long run leading to energy deficits</w:t>
      </w:r>
    </w:p>
    <w:p w14:paraId="00093F94" w14:textId="3B5DE1F2" w:rsidR="0021537B" w:rsidRDefault="0021537B" w:rsidP="00CC0EDB">
      <w:pPr>
        <w:rPr>
          <w:rFonts w:cstheme="minorHAnsi"/>
          <w:iCs/>
        </w:rPr>
      </w:pPr>
      <w:r>
        <w:rPr>
          <w:rFonts w:cstheme="minorHAnsi"/>
          <w:iCs/>
        </w:rPr>
        <w:t>Increase in temperature would lead to melting of the ice-caps causing sea levels to rise leading to coastal cities getting submerged and destroying human property and lives</w:t>
      </w:r>
    </w:p>
    <w:p w14:paraId="1BB1E6D2" w14:textId="0093D0FF" w:rsidR="0021537B" w:rsidRDefault="0021537B" w:rsidP="00CC0EDB">
      <w:pPr>
        <w:rPr>
          <w:rFonts w:cstheme="minorHAnsi"/>
          <w:iCs/>
        </w:rPr>
      </w:pPr>
      <w:r>
        <w:rPr>
          <w:rFonts w:cstheme="minorHAnsi"/>
          <w:iCs/>
        </w:rPr>
        <w:t xml:space="preserve">It is worthwhile noting that all the above analysis has been carried out using historical data without any consideration to factors that could contribute to an temperature increase in the present or the future. </w:t>
      </w:r>
    </w:p>
    <w:p w14:paraId="41C583B4" w14:textId="77777777" w:rsidR="00C33150" w:rsidRDefault="00C33150" w:rsidP="00CC0EDB">
      <w:pPr>
        <w:rPr>
          <w:rFonts w:cstheme="minorHAnsi"/>
          <w:iCs/>
        </w:rPr>
      </w:pPr>
    </w:p>
    <w:p w14:paraId="5F14F239" w14:textId="419D61E1" w:rsidR="0019007B" w:rsidRDefault="0019007B" w:rsidP="00CC0EDB">
      <w:pPr>
        <w:rPr>
          <w:rFonts w:cstheme="minorHAnsi"/>
          <w:iCs/>
        </w:rPr>
      </w:pPr>
    </w:p>
    <w:p w14:paraId="4DC0C12A" w14:textId="76BF4C95" w:rsidR="0019007B" w:rsidRDefault="0019007B" w:rsidP="00CC0EDB">
      <w:pPr>
        <w:rPr>
          <w:rFonts w:cstheme="minorHAnsi"/>
          <w:iCs/>
        </w:rPr>
      </w:pPr>
    </w:p>
    <w:p w14:paraId="35DB32C0" w14:textId="0A39BECA" w:rsidR="00ED0512" w:rsidRPr="000251FE" w:rsidRDefault="00ED0512" w:rsidP="00ED0512">
      <w:pPr>
        <w:pStyle w:val="Heading2"/>
      </w:pPr>
      <w:bookmarkStart w:id="17" w:name="_Toc25267369"/>
      <w:r>
        <w:lastRenderedPageBreak/>
        <w:t>References</w:t>
      </w:r>
      <w:r>
        <w:fldChar w:fldCharType="begin"/>
      </w:r>
      <w:r>
        <w:instrText xml:space="preserve"> XE "</w:instrText>
      </w:r>
      <w:r w:rsidRPr="006C2952">
        <w:instrText>Conclusion</w:instrText>
      </w:r>
      <w:r>
        <w:instrText xml:space="preserve">" </w:instrText>
      </w:r>
      <w:r>
        <w:fldChar w:fldCharType="end"/>
      </w:r>
      <w:r>
        <w:t>:</w:t>
      </w:r>
      <w:bookmarkEnd w:id="17"/>
      <w:r>
        <w:fldChar w:fldCharType="begin"/>
      </w:r>
      <w:r>
        <w:instrText xml:space="preserve"> XE "</w:instrText>
      </w:r>
      <w:r w:rsidRPr="001D4D7B">
        <w:instrText>References\:</w:instrText>
      </w:r>
      <w:r>
        <w:instrText xml:space="preserve">" </w:instrText>
      </w:r>
      <w:r>
        <w:fldChar w:fldCharType="end"/>
      </w:r>
    </w:p>
    <w:p w14:paraId="747F82A6" w14:textId="77777777" w:rsidR="007060DA" w:rsidRDefault="007060DA" w:rsidP="00CC0EDB">
      <w:pPr>
        <w:rPr>
          <w:rFonts w:cstheme="minorHAnsi"/>
          <w:iCs/>
        </w:rPr>
      </w:pPr>
    </w:p>
    <w:p w14:paraId="3E84CBC0" w14:textId="5C45C43B" w:rsidR="0019007B" w:rsidRPr="00260D10" w:rsidRDefault="003414F4" w:rsidP="0019007B">
      <w:pPr>
        <w:pStyle w:val="ListParagraph"/>
        <w:numPr>
          <w:ilvl w:val="0"/>
          <w:numId w:val="12"/>
        </w:numPr>
        <w:rPr>
          <w:rFonts w:cstheme="minorHAnsi"/>
          <w:iCs/>
        </w:rPr>
      </w:pPr>
      <w:hyperlink r:id="rId36" w:history="1">
        <w:r w:rsidR="00260D10">
          <w:rPr>
            <w:rStyle w:val="Hyperlink"/>
          </w:rPr>
          <w:t>https://harvardsciencereview.com/2016/12/20/why-should-we-care-about-climate-change/</w:t>
        </w:r>
      </w:hyperlink>
    </w:p>
    <w:p w14:paraId="0A8B9548" w14:textId="728DE287" w:rsidR="00260D10" w:rsidRPr="00260D10" w:rsidRDefault="003414F4" w:rsidP="0019007B">
      <w:pPr>
        <w:pStyle w:val="ListParagraph"/>
        <w:numPr>
          <w:ilvl w:val="0"/>
          <w:numId w:val="12"/>
        </w:numPr>
        <w:rPr>
          <w:rFonts w:cstheme="minorHAnsi"/>
          <w:iCs/>
        </w:rPr>
      </w:pPr>
      <w:hyperlink r:id="rId37" w:history="1">
        <w:r w:rsidR="00260D10">
          <w:rPr>
            <w:rStyle w:val="Hyperlink"/>
          </w:rPr>
          <w:t>https://www.livescience.com/58891-why-2-degrees-celsius-increase-matters.html</w:t>
        </w:r>
      </w:hyperlink>
    </w:p>
    <w:p w14:paraId="483859F7" w14:textId="086B8F05" w:rsidR="00260D10" w:rsidRPr="00260D10" w:rsidRDefault="003414F4" w:rsidP="0019007B">
      <w:pPr>
        <w:pStyle w:val="ListParagraph"/>
        <w:numPr>
          <w:ilvl w:val="0"/>
          <w:numId w:val="12"/>
        </w:numPr>
        <w:rPr>
          <w:rFonts w:cstheme="minorHAnsi"/>
          <w:iCs/>
        </w:rPr>
      </w:pPr>
      <w:hyperlink r:id="rId38" w:history="1">
        <w:r w:rsidR="00260D10">
          <w:rPr>
            <w:rStyle w:val="Hyperlink"/>
          </w:rPr>
          <w:t>https://www.kaggle.com/berkeleyearth/climate-change-earth-surface-temperature-data</w:t>
        </w:r>
      </w:hyperlink>
    </w:p>
    <w:p w14:paraId="215A5775" w14:textId="3216C5FF" w:rsidR="00260D10" w:rsidRPr="0019007B" w:rsidRDefault="00260D10" w:rsidP="0019007B">
      <w:pPr>
        <w:pStyle w:val="ListParagraph"/>
        <w:numPr>
          <w:ilvl w:val="0"/>
          <w:numId w:val="12"/>
        </w:numPr>
        <w:rPr>
          <w:rFonts w:cstheme="minorHAnsi"/>
          <w:iCs/>
        </w:rPr>
      </w:pPr>
      <w:r>
        <w:t>BAN 673 Time Series Analytics Lecture Notes (Prof. Z. Radovilsky)</w:t>
      </w:r>
      <w:r w:rsidR="008E488B">
        <w:t>(California State University – East Bay)</w:t>
      </w:r>
      <w:bookmarkStart w:id="18" w:name="_GoBack"/>
      <w:bookmarkEnd w:id="18"/>
    </w:p>
    <w:p w14:paraId="48461498" w14:textId="77777777" w:rsidR="0021537B" w:rsidRDefault="0021537B" w:rsidP="00CC0EDB">
      <w:pPr>
        <w:rPr>
          <w:rFonts w:cstheme="minorHAnsi"/>
          <w:iCs/>
        </w:rPr>
      </w:pPr>
    </w:p>
    <w:p w14:paraId="02697C95" w14:textId="77777777" w:rsidR="0021537B" w:rsidRPr="003679E9" w:rsidRDefault="0021537B" w:rsidP="00CC0EDB">
      <w:pPr>
        <w:rPr>
          <w:rFonts w:cstheme="minorHAnsi"/>
          <w:iCs/>
        </w:rPr>
      </w:pPr>
    </w:p>
    <w:sectPr w:rsidR="0021537B" w:rsidRPr="003679E9" w:rsidSect="00A06E32">
      <w:headerReference w:type="default" r:id="rId39"/>
      <w:footerReference w:type="default" r:id="rId40"/>
      <w:headerReference w:type="first" r:id="rId41"/>
      <w:pgSz w:w="12240" w:h="15840" w:code="1"/>
      <w:pgMar w:top="1418" w:right="1418" w:bottom="851" w:left="1418" w:header="709"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B0DF71" w14:textId="77777777" w:rsidR="003414F4" w:rsidRDefault="003414F4" w:rsidP="008606AB">
      <w:r>
        <w:separator/>
      </w:r>
    </w:p>
  </w:endnote>
  <w:endnote w:type="continuationSeparator" w:id="0">
    <w:p w14:paraId="1CB97E67" w14:textId="77777777" w:rsidR="003414F4" w:rsidRDefault="003414F4" w:rsidP="00860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D56BA" w14:textId="573E97B8" w:rsidR="00CB0A94" w:rsidRPr="00E81B4B" w:rsidRDefault="003414F4" w:rsidP="00E81B4B">
    <w:pPr>
      <w:pStyle w:val="Footer"/>
    </w:pPr>
    <w:sdt>
      <w:sdtPr>
        <w:alias w:val="Title"/>
        <w:tag w:val=""/>
        <w:id w:val="-1461030722"/>
        <w:placeholder>
          <w:docPart w:val="7FA5BE8EEA60462899D2B46483D3B763"/>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CB0A94">
          <w:t>BAN 693 – Business Analytics Capstone Project</w:t>
        </w:r>
      </w:sdtContent>
    </w:sdt>
    <w:r w:rsidR="00CB0A94" w:rsidRPr="00E81B4B">
      <w:t xml:space="preserve"> </w:t>
    </w:r>
    <w:r w:rsidR="00CB0A94">
      <w:tab/>
    </w:r>
    <w:r w:rsidR="00CB0A94">
      <w:tab/>
    </w:r>
    <w:sdt>
      <w:sdtPr>
        <w:id w:val="1328789105"/>
        <w:docPartObj>
          <w:docPartGallery w:val="Page Numbers (Bottom of Page)"/>
          <w:docPartUnique/>
        </w:docPartObj>
      </w:sdtPr>
      <w:sdtEndPr/>
      <w:sdtContent>
        <w:r w:rsidR="00CB0A94" w:rsidRPr="00AD010B">
          <w:rPr>
            <w:rStyle w:val="PageNumber"/>
            <w:noProof/>
            <w:highlight w:val="lightGray"/>
          </w:rPr>
          <mc:AlternateContent>
            <mc:Choice Requires="wps">
              <w:drawing>
                <wp:anchor distT="0" distB="0" distL="114300" distR="114300" simplePos="0" relativeHeight="251659264" behindDoc="1" locked="0" layoutInCell="1" allowOverlap="1" wp14:anchorId="5BAEFE4F" wp14:editId="635F0A78">
                  <wp:simplePos x="0" y="0"/>
                  <wp:positionH relativeFrom="page">
                    <wp:align>center</wp:align>
                  </wp:positionH>
                  <wp:positionV relativeFrom="page">
                    <wp:align>bottom</wp:align>
                  </wp:positionV>
                  <wp:extent cx="7596000" cy="644400"/>
                  <wp:effectExtent l="0" t="0" r="2540" b="3810"/>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96000" cy="644400"/>
                          </a:xfrm>
                          <a:prstGeom prst="rect">
                            <a:avLst/>
                          </a:prstGeom>
                          <a:solidFill>
                            <a:srgbClr val="D3D3D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margin">
                    <wp14:pctHeight>0</wp14:pctHeight>
                  </wp14:sizeRelV>
                </wp:anchor>
              </w:drawing>
            </mc:Choice>
            <mc:Fallback>
              <w:pict>
                <v:rect w14:anchorId="72C17BAF" id="Rectangle 7" o:spid="_x0000_s1026" style="position:absolute;margin-left:0;margin-top:0;width:598.1pt;height:50.75pt;z-index:-251657216;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" fillcolor="#d3d3d3" stroked="f" strokeweight="1pt">
                  <w10:wrap anchorx="page" anchory="page"/>
                </v:rect>
              </w:pict>
            </mc:Fallback>
          </mc:AlternateContent>
        </w:r>
        <w:r w:rsidR="00CB0A94" w:rsidRPr="00AD010B">
          <w:rPr>
            <w:rStyle w:val="PageNumber"/>
            <w:highlight w:val="lightGray"/>
          </w:rPr>
          <w:fldChar w:fldCharType="begin"/>
        </w:r>
        <w:r w:rsidR="00CB0A94" w:rsidRPr="00AD010B">
          <w:rPr>
            <w:rStyle w:val="PageNumber"/>
            <w:highlight w:val="lightGray"/>
          </w:rPr>
          <w:instrText xml:space="preserve"> PAGE   \* MERGEFORMAT </w:instrText>
        </w:r>
        <w:r w:rsidR="00CB0A94" w:rsidRPr="00AD010B">
          <w:rPr>
            <w:rStyle w:val="PageNumber"/>
            <w:highlight w:val="lightGray"/>
          </w:rPr>
          <w:fldChar w:fldCharType="separate"/>
        </w:r>
        <w:r w:rsidR="00CB0A94" w:rsidRPr="00AD010B">
          <w:rPr>
            <w:rStyle w:val="PageNumber"/>
            <w:highlight w:val="lightGray"/>
          </w:rPr>
          <w:t>1</w:t>
        </w:r>
        <w:r w:rsidR="00CB0A94" w:rsidRPr="00AD010B">
          <w:rPr>
            <w:rStyle w:val="PageNumber"/>
            <w:highlight w:val="lightGray"/>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27E39" w14:textId="77777777" w:rsidR="003414F4" w:rsidRDefault="003414F4" w:rsidP="008606AB">
      <w:r>
        <w:separator/>
      </w:r>
    </w:p>
  </w:footnote>
  <w:footnote w:type="continuationSeparator" w:id="0">
    <w:p w14:paraId="01412261" w14:textId="77777777" w:rsidR="003414F4" w:rsidRDefault="003414F4" w:rsidP="00860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DA6B8" w14:textId="77777777" w:rsidR="00CB0A94" w:rsidRDefault="00CB0A94">
    <w:pPr>
      <w:pStyle w:val="Header"/>
    </w:pPr>
    <w:r>
      <w:rPr>
        <w:noProof/>
      </w:rPr>
      <mc:AlternateContent>
        <mc:Choice Requires="wps">
          <w:drawing>
            <wp:anchor distT="0" distB="0" distL="114300" distR="114300" simplePos="0" relativeHeight="251658239" behindDoc="1" locked="0" layoutInCell="1" allowOverlap="1" wp14:anchorId="0ECF94E9" wp14:editId="4C906CE9">
              <wp:simplePos x="0" y="0"/>
              <wp:positionH relativeFrom="page">
                <wp:align>center</wp:align>
              </wp:positionH>
              <wp:positionV relativeFrom="page">
                <wp:align>center</wp:align>
              </wp:positionV>
              <wp:extent cx="7343775" cy="10325100"/>
              <wp:effectExtent l="114300" t="114300" r="133350" b="1333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43775" cy="103251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0DFEDC10" id="Rectangle 15" o:spid="_x0000_s1026" style="position:absolute;margin-left:0;margin-top:0;width:578.25pt;height:813pt;z-index:-251658241;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" filled="f" strokecolor="#d3d3d3" strokeweight="20p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1E113" w14:textId="77777777" w:rsidR="00CB0A94" w:rsidRDefault="00CB0A94">
    <w:pPr>
      <w:pStyle w:val="Header"/>
    </w:pPr>
    <w:r>
      <w:rPr>
        <w:noProof/>
      </w:rPr>
      <mc:AlternateContent>
        <mc:Choice Requires="wps">
          <w:drawing>
            <wp:anchor distT="0" distB="0" distL="114300" distR="114300" simplePos="0" relativeHeight="251661312" behindDoc="1" locked="0" layoutInCell="1" allowOverlap="1" wp14:anchorId="50217B67" wp14:editId="2F880825">
              <wp:simplePos x="0" y="0"/>
              <wp:positionH relativeFrom="page">
                <wp:align>center</wp:align>
              </wp:positionH>
              <wp:positionV relativeFrom="page">
                <wp:align>center</wp:align>
              </wp:positionV>
              <wp:extent cx="7308000" cy="10440000"/>
              <wp:effectExtent l="114300" t="114300" r="133350" b="133350"/>
              <wp:wrapNone/>
              <wp:docPr id="16" name="Rectangl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308000" cy="10440000"/>
                      </a:xfrm>
                      <a:prstGeom prst="rect">
                        <a:avLst/>
                      </a:prstGeom>
                      <a:noFill/>
                      <a:ln w="254000">
                        <a:solidFill>
                          <a:srgbClr val="D3D3D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4BC0C953" id="Rectangle 16" o:spid="_x0000_s1026" style="position:absolute;margin-left:0;margin-top:0;width:575.45pt;height:822.0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" filled="f" strokecolor="#d3d3d3" strokeweight="20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287C6F8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AD02BC2E"/>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CAD545C"/>
    <w:multiLevelType w:val="hybridMultilevel"/>
    <w:tmpl w:val="4C44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CD1011"/>
    <w:multiLevelType w:val="hybridMultilevel"/>
    <w:tmpl w:val="16DEC4F6"/>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FE1162"/>
    <w:multiLevelType w:val="hybridMultilevel"/>
    <w:tmpl w:val="411E9FAA"/>
    <w:lvl w:ilvl="0" w:tplc="B15ED942">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AF25E0"/>
    <w:multiLevelType w:val="hybridMultilevel"/>
    <w:tmpl w:val="7E888904"/>
    <w:lvl w:ilvl="0" w:tplc="040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776898"/>
    <w:multiLevelType w:val="hybridMultilevel"/>
    <w:tmpl w:val="F5648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DED451A"/>
    <w:multiLevelType w:val="hybridMultilevel"/>
    <w:tmpl w:val="26CA6F1C"/>
    <w:lvl w:ilvl="0" w:tplc="F234400C">
      <w:start w:val="1"/>
      <w:numFmt w:val="bullet"/>
      <w:pStyle w:val="ListParagraph"/>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EB0726"/>
    <w:multiLevelType w:val="hybridMultilevel"/>
    <w:tmpl w:val="F4282682"/>
    <w:lvl w:ilvl="0" w:tplc="04190001">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8773FE"/>
    <w:multiLevelType w:val="hybridMultilevel"/>
    <w:tmpl w:val="4DE6F468"/>
    <w:lvl w:ilvl="0" w:tplc="75ACD076">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abstractNum w:abstractNumId="11" w15:restartNumberingAfterBreak="0">
    <w:nsid w:val="6EEB7DF2"/>
    <w:multiLevelType w:val="hybridMultilevel"/>
    <w:tmpl w:val="AF0A84D0"/>
    <w:lvl w:ilvl="0" w:tplc="9626D99A">
      <w:start w:val="1"/>
      <w:numFmt w:val="bullet"/>
      <w:lvlText w:val=""/>
      <w:lvlJc w:val="left"/>
      <w:pPr>
        <w:ind w:left="720" w:hanging="360"/>
      </w:pPr>
      <w:rPr>
        <w:rFonts w:ascii="Symbol" w:hAnsi="Symbol" w:hint="default"/>
        <w:color w:val="4472C4"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7"/>
  </w:num>
  <w:num w:numId="4">
    <w:abstractNumId w:val="9"/>
  </w:num>
  <w:num w:numId="5">
    <w:abstractNumId w:val="4"/>
  </w:num>
  <w:num w:numId="6">
    <w:abstractNumId w:val="5"/>
  </w:num>
  <w:num w:numId="7">
    <w:abstractNumId w:val="3"/>
  </w:num>
  <w:num w:numId="8">
    <w:abstractNumId w:val="8"/>
  </w:num>
  <w:num w:numId="9">
    <w:abstractNumId w:val="1"/>
  </w:num>
  <w:num w:numId="10">
    <w:abstractNumId w:val="10"/>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removePersonalInformation/>
  <w:removeDateAndTime/>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36A"/>
    <w:rsid w:val="000040C5"/>
    <w:rsid w:val="00014849"/>
    <w:rsid w:val="00023D54"/>
    <w:rsid w:val="000251FE"/>
    <w:rsid w:val="0002791A"/>
    <w:rsid w:val="000326CA"/>
    <w:rsid w:val="0003687F"/>
    <w:rsid w:val="000630AD"/>
    <w:rsid w:val="0006450B"/>
    <w:rsid w:val="0009280B"/>
    <w:rsid w:val="00114741"/>
    <w:rsid w:val="001307F2"/>
    <w:rsid w:val="00157987"/>
    <w:rsid w:val="0019007B"/>
    <w:rsid w:val="0019794B"/>
    <w:rsid w:val="001C5DED"/>
    <w:rsid w:val="0021537B"/>
    <w:rsid w:val="00224640"/>
    <w:rsid w:val="00233809"/>
    <w:rsid w:val="00240FC4"/>
    <w:rsid w:val="002521CA"/>
    <w:rsid w:val="00260D10"/>
    <w:rsid w:val="002613BC"/>
    <w:rsid w:val="0028174C"/>
    <w:rsid w:val="002868AC"/>
    <w:rsid w:val="002A6D97"/>
    <w:rsid w:val="002D7B6D"/>
    <w:rsid w:val="002E626B"/>
    <w:rsid w:val="003022AB"/>
    <w:rsid w:val="0030312F"/>
    <w:rsid w:val="00310BC8"/>
    <w:rsid w:val="003414F4"/>
    <w:rsid w:val="003515DC"/>
    <w:rsid w:val="003679E9"/>
    <w:rsid w:val="00380DE4"/>
    <w:rsid w:val="003A21A7"/>
    <w:rsid w:val="003C744A"/>
    <w:rsid w:val="003D656E"/>
    <w:rsid w:val="003F259D"/>
    <w:rsid w:val="003F77D4"/>
    <w:rsid w:val="0041131E"/>
    <w:rsid w:val="004616A9"/>
    <w:rsid w:val="0046798E"/>
    <w:rsid w:val="00474E44"/>
    <w:rsid w:val="004815A7"/>
    <w:rsid w:val="00496F0B"/>
    <w:rsid w:val="004A20D6"/>
    <w:rsid w:val="004A38EC"/>
    <w:rsid w:val="004D14EE"/>
    <w:rsid w:val="004D6E68"/>
    <w:rsid w:val="004E39FD"/>
    <w:rsid w:val="004F260A"/>
    <w:rsid w:val="0052261B"/>
    <w:rsid w:val="00524BAE"/>
    <w:rsid w:val="00527E4B"/>
    <w:rsid w:val="00530898"/>
    <w:rsid w:val="00563311"/>
    <w:rsid w:val="0058022C"/>
    <w:rsid w:val="005979D4"/>
    <w:rsid w:val="005B2E47"/>
    <w:rsid w:val="005B34DF"/>
    <w:rsid w:val="005D7EFC"/>
    <w:rsid w:val="005F28BD"/>
    <w:rsid w:val="0061032A"/>
    <w:rsid w:val="00615616"/>
    <w:rsid w:val="006157CB"/>
    <w:rsid w:val="00625BD0"/>
    <w:rsid w:val="00654740"/>
    <w:rsid w:val="00671403"/>
    <w:rsid w:val="00692F0D"/>
    <w:rsid w:val="006A26AD"/>
    <w:rsid w:val="006C08BD"/>
    <w:rsid w:val="006C67DE"/>
    <w:rsid w:val="006E1E2D"/>
    <w:rsid w:val="006F544B"/>
    <w:rsid w:val="007060DA"/>
    <w:rsid w:val="00720DC0"/>
    <w:rsid w:val="00724CF0"/>
    <w:rsid w:val="007324E4"/>
    <w:rsid w:val="007373A9"/>
    <w:rsid w:val="0074607A"/>
    <w:rsid w:val="00746FE7"/>
    <w:rsid w:val="00770EF2"/>
    <w:rsid w:val="00781234"/>
    <w:rsid w:val="00786B36"/>
    <w:rsid w:val="007879D3"/>
    <w:rsid w:val="007A56EE"/>
    <w:rsid w:val="007B04B0"/>
    <w:rsid w:val="007B3135"/>
    <w:rsid w:val="007D19C5"/>
    <w:rsid w:val="007D5A3F"/>
    <w:rsid w:val="007F0BCC"/>
    <w:rsid w:val="007F7F2C"/>
    <w:rsid w:val="0080749A"/>
    <w:rsid w:val="008606AB"/>
    <w:rsid w:val="008A0D41"/>
    <w:rsid w:val="008D187A"/>
    <w:rsid w:val="008D25F7"/>
    <w:rsid w:val="008D6555"/>
    <w:rsid w:val="008E488B"/>
    <w:rsid w:val="008F1B7F"/>
    <w:rsid w:val="008F4289"/>
    <w:rsid w:val="00924DC3"/>
    <w:rsid w:val="00937A71"/>
    <w:rsid w:val="00943598"/>
    <w:rsid w:val="00950B0F"/>
    <w:rsid w:val="00976FCF"/>
    <w:rsid w:val="0098733A"/>
    <w:rsid w:val="00991A6B"/>
    <w:rsid w:val="009A5E7C"/>
    <w:rsid w:val="009F6597"/>
    <w:rsid w:val="009F7209"/>
    <w:rsid w:val="00A0684D"/>
    <w:rsid w:val="00A06E32"/>
    <w:rsid w:val="00A32524"/>
    <w:rsid w:val="00A4189C"/>
    <w:rsid w:val="00A44CF9"/>
    <w:rsid w:val="00A472E9"/>
    <w:rsid w:val="00A777EF"/>
    <w:rsid w:val="00A91398"/>
    <w:rsid w:val="00AB39E3"/>
    <w:rsid w:val="00AB45CE"/>
    <w:rsid w:val="00AB60FA"/>
    <w:rsid w:val="00AD010B"/>
    <w:rsid w:val="00B24BD5"/>
    <w:rsid w:val="00B26DBD"/>
    <w:rsid w:val="00B30030"/>
    <w:rsid w:val="00B4286F"/>
    <w:rsid w:val="00B5279B"/>
    <w:rsid w:val="00B605A1"/>
    <w:rsid w:val="00B71E3C"/>
    <w:rsid w:val="00B726D8"/>
    <w:rsid w:val="00B81AAE"/>
    <w:rsid w:val="00B9660E"/>
    <w:rsid w:val="00BA15AE"/>
    <w:rsid w:val="00BB76A1"/>
    <w:rsid w:val="00BC70D8"/>
    <w:rsid w:val="00C13772"/>
    <w:rsid w:val="00C16233"/>
    <w:rsid w:val="00C20ECC"/>
    <w:rsid w:val="00C2470C"/>
    <w:rsid w:val="00C31B26"/>
    <w:rsid w:val="00C33150"/>
    <w:rsid w:val="00C5543E"/>
    <w:rsid w:val="00C6208F"/>
    <w:rsid w:val="00C8536A"/>
    <w:rsid w:val="00C96E5D"/>
    <w:rsid w:val="00CB0A94"/>
    <w:rsid w:val="00CC0EDB"/>
    <w:rsid w:val="00CD01D6"/>
    <w:rsid w:val="00CE6B51"/>
    <w:rsid w:val="00D05B00"/>
    <w:rsid w:val="00D06839"/>
    <w:rsid w:val="00D27F37"/>
    <w:rsid w:val="00D33BC7"/>
    <w:rsid w:val="00D359E1"/>
    <w:rsid w:val="00D54778"/>
    <w:rsid w:val="00D6410D"/>
    <w:rsid w:val="00D647DC"/>
    <w:rsid w:val="00D8227D"/>
    <w:rsid w:val="00DA6AC9"/>
    <w:rsid w:val="00DE2209"/>
    <w:rsid w:val="00DF799F"/>
    <w:rsid w:val="00E054D8"/>
    <w:rsid w:val="00E20E57"/>
    <w:rsid w:val="00E25ADD"/>
    <w:rsid w:val="00E43E64"/>
    <w:rsid w:val="00E50860"/>
    <w:rsid w:val="00E55F2F"/>
    <w:rsid w:val="00E67B96"/>
    <w:rsid w:val="00E81B4B"/>
    <w:rsid w:val="00E82AB7"/>
    <w:rsid w:val="00E831EB"/>
    <w:rsid w:val="00E83776"/>
    <w:rsid w:val="00E90A4D"/>
    <w:rsid w:val="00E9794D"/>
    <w:rsid w:val="00EB6826"/>
    <w:rsid w:val="00EC7EB3"/>
    <w:rsid w:val="00ED0512"/>
    <w:rsid w:val="00ED7F81"/>
    <w:rsid w:val="00EE4565"/>
    <w:rsid w:val="00EF17C2"/>
    <w:rsid w:val="00EF459B"/>
    <w:rsid w:val="00F005BB"/>
    <w:rsid w:val="00F026F3"/>
    <w:rsid w:val="00F03E09"/>
    <w:rsid w:val="00F04116"/>
    <w:rsid w:val="00F04CC8"/>
    <w:rsid w:val="00F30509"/>
    <w:rsid w:val="00F328C2"/>
    <w:rsid w:val="00F45333"/>
    <w:rsid w:val="00F81CBC"/>
    <w:rsid w:val="00F854A7"/>
    <w:rsid w:val="00F8738B"/>
    <w:rsid w:val="00F92336"/>
    <w:rsid w:val="00FA1830"/>
    <w:rsid w:val="00FA2A95"/>
    <w:rsid w:val="00FC12E7"/>
    <w:rsid w:val="00FD48D3"/>
    <w:rsid w:val="00FE5C9C"/>
  </w:rsids>
  <m:mathPr>
    <m:mathFont m:val="Cambria Math"/>
    <m:brkBin m:val="before"/>
    <m:brkBinSub m:val="--"/>
    <m:smallFrac m:val="0"/>
    <m:dispDef/>
    <m:lMargin m:val="0"/>
    <m:rMargin m:val="0"/>
    <m:defJc m:val="centerGroup"/>
    <m:wrapIndent m:val="1440"/>
    <m:intLim m:val="subSup"/>
    <m:naryLim m:val="undOvr"/>
  </m:mathPr>
  <w:themeFontLang w:val="ru-RU"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6CE38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808080" w:themeColor="background1" w:themeShade="80"/>
        <w:sz w:val="26"/>
        <w:szCs w:val="26"/>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9D4"/>
  </w:style>
  <w:style w:type="paragraph" w:styleId="Heading1">
    <w:name w:val="heading 1"/>
    <w:basedOn w:val="Normal"/>
    <w:next w:val="Normal"/>
    <w:link w:val="Heading1Char"/>
    <w:uiPriority w:val="9"/>
    <w:qFormat/>
    <w:rsid w:val="00B30030"/>
    <w:pPr>
      <w:keepNext/>
      <w:spacing w:before="600" w:after="300"/>
      <w:outlineLvl w:val="0"/>
    </w:pPr>
    <w:rPr>
      <w:rFonts w:asciiTheme="majorHAnsi" w:hAnsiTheme="majorHAnsi"/>
      <w:b/>
      <w:bCs/>
      <w:sz w:val="72"/>
      <w:szCs w:val="18"/>
    </w:rPr>
  </w:style>
  <w:style w:type="paragraph" w:styleId="Heading2">
    <w:name w:val="heading 2"/>
    <w:basedOn w:val="Normal"/>
    <w:next w:val="Normal"/>
    <w:link w:val="Heading2Char"/>
    <w:uiPriority w:val="9"/>
    <w:unhideWhenUsed/>
    <w:qFormat/>
    <w:rsid w:val="00B30030"/>
    <w:pPr>
      <w:keepNext/>
      <w:spacing w:before="240" w:after="120"/>
      <w:outlineLvl w:val="1"/>
    </w:pPr>
    <w:rPr>
      <w:rFonts w:asciiTheme="majorHAnsi" w:hAnsiTheme="majorHAnsi"/>
      <w:bCs/>
      <w:color w:val="4472C4" w:themeColor="accent1"/>
      <w:sz w:val="36"/>
      <w:szCs w:val="56"/>
    </w:rPr>
  </w:style>
  <w:style w:type="paragraph" w:styleId="Heading3">
    <w:name w:val="heading 3"/>
    <w:basedOn w:val="Normal"/>
    <w:next w:val="Normal"/>
    <w:link w:val="Heading3Char"/>
    <w:uiPriority w:val="9"/>
    <w:semiHidden/>
    <w:rsid w:val="00D359E1"/>
    <w:pPr>
      <w:spacing w:before="480" w:after="120"/>
      <w:outlineLvl w:val="2"/>
    </w:pPr>
    <w:rPr>
      <w:color w:val="4472C4" w:themeColor="accen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640"/>
    <w:pPr>
      <w:spacing w:before="1320" w:after="600" w:line="204" w:lineRule="auto"/>
      <w:contextualSpacing/>
    </w:pPr>
    <w:rPr>
      <w:rFonts w:asciiTheme="majorHAnsi" w:eastAsiaTheme="majorEastAsia" w:hAnsiTheme="majorHAnsi" w:cstheme="majorBidi"/>
      <w:b/>
      <w:bCs/>
      <w:spacing w:val="-10"/>
      <w:kern w:val="28"/>
      <w:sz w:val="160"/>
      <w:szCs w:val="72"/>
    </w:rPr>
  </w:style>
  <w:style w:type="character" w:customStyle="1" w:styleId="TitleChar">
    <w:name w:val="Title Char"/>
    <w:basedOn w:val="DefaultParagraphFont"/>
    <w:link w:val="Title"/>
    <w:uiPriority w:val="10"/>
    <w:rsid w:val="00224640"/>
    <w:rPr>
      <w:rFonts w:asciiTheme="majorHAnsi" w:eastAsiaTheme="majorEastAsia" w:hAnsiTheme="majorHAnsi" w:cstheme="majorBidi"/>
      <w:b/>
      <w:bCs/>
      <w:spacing w:val="-10"/>
      <w:kern w:val="28"/>
      <w:sz w:val="160"/>
      <w:szCs w:val="72"/>
    </w:rPr>
  </w:style>
  <w:style w:type="paragraph" w:styleId="Subtitle">
    <w:name w:val="Subtitle"/>
    <w:basedOn w:val="Normal"/>
    <w:next w:val="Normal"/>
    <w:link w:val="SubtitleChar"/>
    <w:uiPriority w:val="11"/>
    <w:qFormat/>
    <w:rsid w:val="0030312F"/>
    <w:pPr>
      <w:numPr>
        <w:ilvl w:val="1"/>
      </w:numPr>
    </w:pPr>
    <w:rPr>
      <w:rFonts w:eastAsiaTheme="minorEastAsia"/>
      <w:b/>
      <w:bCs/>
      <w:color w:val="4472C4" w:themeColor="accent1"/>
      <w:spacing w:val="15"/>
      <w:sz w:val="48"/>
      <w:szCs w:val="28"/>
    </w:rPr>
  </w:style>
  <w:style w:type="character" w:customStyle="1" w:styleId="SubtitleChar">
    <w:name w:val="Subtitle Char"/>
    <w:basedOn w:val="DefaultParagraphFont"/>
    <w:link w:val="Subtitle"/>
    <w:uiPriority w:val="11"/>
    <w:rsid w:val="0030312F"/>
    <w:rPr>
      <w:rFonts w:eastAsiaTheme="minorEastAsia"/>
      <w:b/>
      <w:bCs/>
      <w:color w:val="4472C4" w:themeColor="accent1"/>
      <w:spacing w:val="15"/>
      <w:sz w:val="48"/>
      <w:szCs w:val="28"/>
    </w:rPr>
  </w:style>
  <w:style w:type="character" w:customStyle="1" w:styleId="Heading1Char">
    <w:name w:val="Heading 1 Char"/>
    <w:basedOn w:val="DefaultParagraphFont"/>
    <w:link w:val="Heading1"/>
    <w:uiPriority w:val="9"/>
    <w:rsid w:val="00B30030"/>
    <w:rPr>
      <w:rFonts w:asciiTheme="majorHAnsi" w:hAnsiTheme="majorHAnsi"/>
      <w:b/>
      <w:bCs/>
      <w:sz w:val="72"/>
      <w:szCs w:val="18"/>
    </w:rPr>
  </w:style>
  <w:style w:type="paragraph" w:styleId="Header">
    <w:name w:val="header"/>
    <w:basedOn w:val="Normal"/>
    <w:link w:val="HeaderChar"/>
    <w:uiPriority w:val="99"/>
    <w:semiHidden/>
    <w:rsid w:val="00EB6826"/>
    <w:pPr>
      <w:tabs>
        <w:tab w:val="center" w:pos="4844"/>
        <w:tab w:val="right" w:pos="9689"/>
      </w:tabs>
      <w:spacing w:after="0"/>
    </w:pPr>
  </w:style>
  <w:style w:type="character" w:customStyle="1" w:styleId="HeaderChar">
    <w:name w:val="Header Char"/>
    <w:basedOn w:val="DefaultParagraphFont"/>
    <w:link w:val="Header"/>
    <w:uiPriority w:val="99"/>
    <w:semiHidden/>
    <w:rsid w:val="00F03E09"/>
  </w:style>
  <w:style w:type="paragraph" w:styleId="Footer">
    <w:name w:val="footer"/>
    <w:basedOn w:val="Normal"/>
    <w:link w:val="FooterChar"/>
    <w:uiPriority w:val="99"/>
    <w:unhideWhenUsed/>
    <w:rsid w:val="004E39FD"/>
    <w:pPr>
      <w:tabs>
        <w:tab w:val="center" w:pos="4844"/>
        <w:tab w:val="right" w:pos="8640"/>
        <w:tab w:val="right" w:pos="9689"/>
      </w:tabs>
      <w:spacing w:after="0"/>
    </w:pPr>
    <w:rPr>
      <w:rFonts w:asciiTheme="majorHAnsi" w:hAnsiTheme="majorHAnsi"/>
      <w:sz w:val="24"/>
    </w:rPr>
  </w:style>
  <w:style w:type="character" w:customStyle="1" w:styleId="FooterChar">
    <w:name w:val="Footer Char"/>
    <w:basedOn w:val="DefaultParagraphFont"/>
    <w:link w:val="Footer"/>
    <w:uiPriority w:val="99"/>
    <w:rsid w:val="004E39FD"/>
    <w:rPr>
      <w:rFonts w:asciiTheme="majorHAnsi" w:hAnsiTheme="majorHAnsi"/>
      <w:sz w:val="24"/>
    </w:rPr>
  </w:style>
  <w:style w:type="character" w:customStyle="1" w:styleId="Heading2Char">
    <w:name w:val="Heading 2 Char"/>
    <w:basedOn w:val="DefaultParagraphFont"/>
    <w:link w:val="Heading2"/>
    <w:uiPriority w:val="9"/>
    <w:rsid w:val="00B30030"/>
    <w:rPr>
      <w:rFonts w:asciiTheme="majorHAnsi" w:hAnsiTheme="majorHAnsi"/>
      <w:bCs/>
      <w:color w:val="4472C4" w:themeColor="accent1"/>
      <w:sz w:val="36"/>
      <w:szCs w:val="56"/>
    </w:rPr>
  </w:style>
  <w:style w:type="table" w:styleId="TableGrid">
    <w:name w:val="Table Grid"/>
    <w:basedOn w:val="TableNormal"/>
    <w:uiPriority w:val="39"/>
    <w:rsid w:val="000279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3E09"/>
    <w:rPr>
      <w:color w:val="4472C4" w:themeColor="accent1"/>
      <w:sz w:val="36"/>
      <w:szCs w:val="32"/>
    </w:rPr>
  </w:style>
  <w:style w:type="paragraph" w:styleId="ListParagraph">
    <w:name w:val="List Paragraph"/>
    <w:basedOn w:val="Normal"/>
    <w:uiPriority w:val="34"/>
    <w:qFormat/>
    <w:rsid w:val="00CD01D6"/>
    <w:pPr>
      <w:numPr>
        <w:numId w:val="3"/>
      </w:numPr>
      <w:ind w:left="244" w:hanging="357"/>
    </w:pPr>
  </w:style>
  <w:style w:type="character" w:styleId="PlaceholderText">
    <w:name w:val="Placeholder Text"/>
    <w:basedOn w:val="DefaultParagraphFont"/>
    <w:uiPriority w:val="99"/>
    <w:semiHidden/>
    <w:rsid w:val="006C08BD"/>
    <w:rPr>
      <w:color w:val="808080"/>
    </w:rPr>
  </w:style>
  <w:style w:type="character" w:styleId="Emphasis">
    <w:name w:val="Emphasis"/>
    <w:basedOn w:val="DefaultParagraphFont"/>
    <w:uiPriority w:val="20"/>
    <w:qFormat/>
    <w:rsid w:val="00EC7EB3"/>
    <w:rPr>
      <w:i w:val="0"/>
      <w:iCs/>
      <w:color w:val="4472C4" w:themeColor="accent1"/>
    </w:rPr>
  </w:style>
  <w:style w:type="paragraph" w:styleId="ListBullet">
    <w:name w:val="List Bullet"/>
    <w:basedOn w:val="Normal"/>
    <w:uiPriority w:val="99"/>
    <w:qFormat/>
    <w:rsid w:val="0098733A"/>
    <w:pPr>
      <w:numPr>
        <w:numId w:val="10"/>
      </w:numPr>
      <w:tabs>
        <w:tab w:val="clear" w:pos="360"/>
      </w:tabs>
      <w:spacing w:after="0"/>
      <w:contextualSpacing/>
    </w:pPr>
  </w:style>
  <w:style w:type="numbering" w:customStyle="1" w:styleId="BullettedList">
    <w:name w:val="BullettedList"/>
    <w:uiPriority w:val="99"/>
    <w:rsid w:val="0098733A"/>
    <w:pPr>
      <w:numPr>
        <w:numId w:val="10"/>
      </w:numPr>
    </w:pPr>
  </w:style>
  <w:style w:type="paragraph" w:styleId="Caption">
    <w:name w:val="caption"/>
    <w:basedOn w:val="Normal"/>
    <w:next w:val="Normal"/>
    <w:uiPriority w:val="35"/>
    <w:qFormat/>
    <w:rsid w:val="008F4289"/>
    <w:pPr>
      <w:spacing w:before="480" w:after="120"/>
    </w:pPr>
    <w:rPr>
      <w:iCs/>
      <w:color w:val="4472C4" w:themeColor="accent1"/>
      <w:sz w:val="36"/>
      <w:szCs w:val="18"/>
    </w:rPr>
  </w:style>
  <w:style w:type="paragraph" w:styleId="ListBullet2">
    <w:name w:val="List Bullet 2"/>
    <w:basedOn w:val="Normal"/>
    <w:uiPriority w:val="99"/>
    <w:semiHidden/>
    <w:unhideWhenUsed/>
    <w:rsid w:val="0098733A"/>
    <w:pPr>
      <w:numPr>
        <w:ilvl w:val="1"/>
        <w:numId w:val="10"/>
      </w:numPr>
      <w:contextualSpacing/>
    </w:pPr>
  </w:style>
  <w:style w:type="character" w:styleId="PageNumber">
    <w:name w:val="page number"/>
    <w:basedOn w:val="DefaultParagraphFont"/>
    <w:uiPriority w:val="99"/>
    <w:rsid w:val="00AD010B"/>
    <w:rPr>
      <w:color w:val="4472C4" w:themeColor="accent1"/>
    </w:rPr>
  </w:style>
  <w:style w:type="paragraph" w:customStyle="1" w:styleId="CoverHead1">
    <w:name w:val="Cover Head 1"/>
    <w:basedOn w:val="Normal"/>
    <w:link w:val="CoverHead1Char"/>
    <w:uiPriority w:val="10"/>
    <w:qFormat/>
    <w:rsid w:val="00224640"/>
    <w:pPr>
      <w:spacing w:before="480" w:after="60"/>
    </w:pPr>
    <w:rPr>
      <w:color w:val="A6A6A6" w:themeColor="background1" w:themeShade="A6"/>
      <w:sz w:val="36"/>
    </w:rPr>
  </w:style>
  <w:style w:type="paragraph" w:customStyle="1" w:styleId="CoverHead2">
    <w:name w:val="Cover Head 2"/>
    <w:basedOn w:val="Normal"/>
    <w:next w:val="Normal"/>
    <w:link w:val="CoverHead2Char"/>
    <w:uiPriority w:val="10"/>
    <w:qFormat/>
    <w:rsid w:val="00224640"/>
    <w:rPr>
      <w:color w:val="4472C4" w:themeColor="accent1"/>
      <w:sz w:val="44"/>
      <w:szCs w:val="44"/>
    </w:rPr>
  </w:style>
  <w:style w:type="character" w:customStyle="1" w:styleId="CoverHead1Char">
    <w:name w:val="Cover Head 1 Char"/>
    <w:basedOn w:val="Heading1Char"/>
    <w:link w:val="CoverHead1"/>
    <w:uiPriority w:val="10"/>
    <w:rsid w:val="005979D4"/>
    <w:rPr>
      <w:rFonts w:asciiTheme="majorHAnsi" w:hAnsiTheme="majorHAnsi"/>
      <w:b w:val="0"/>
      <w:bCs w:val="0"/>
      <w:color w:val="A6A6A6" w:themeColor="background1" w:themeShade="A6"/>
      <w:sz w:val="36"/>
      <w:szCs w:val="18"/>
    </w:rPr>
  </w:style>
  <w:style w:type="character" w:customStyle="1" w:styleId="CoverHead2Char">
    <w:name w:val="Cover Head 2 Char"/>
    <w:basedOn w:val="DefaultParagraphFont"/>
    <w:link w:val="CoverHead2"/>
    <w:uiPriority w:val="10"/>
    <w:rsid w:val="005979D4"/>
    <w:rPr>
      <w:color w:val="4472C4" w:themeColor="accent1"/>
      <w:sz w:val="44"/>
      <w:szCs w:val="44"/>
    </w:rPr>
  </w:style>
  <w:style w:type="paragraph" w:styleId="NormalWeb">
    <w:name w:val="Normal (Web)"/>
    <w:basedOn w:val="Normal"/>
    <w:uiPriority w:val="99"/>
    <w:unhideWhenUsed/>
    <w:rsid w:val="003F259D"/>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260D10"/>
    <w:rPr>
      <w:color w:val="0000FF"/>
      <w:u w:val="single"/>
    </w:rPr>
  </w:style>
  <w:style w:type="character" w:styleId="UnresolvedMention">
    <w:name w:val="Unresolved Mention"/>
    <w:basedOn w:val="DefaultParagraphFont"/>
    <w:uiPriority w:val="99"/>
    <w:semiHidden/>
    <w:unhideWhenUsed/>
    <w:rsid w:val="007060DA"/>
    <w:rPr>
      <w:color w:val="605E5C"/>
      <w:shd w:val="clear" w:color="auto" w:fill="E1DFDD"/>
    </w:rPr>
  </w:style>
  <w:style w:type="paragraph" w:styleId="Revision">
    <w:name w:val="Revision"/>
    <w:hidden/>
    <w:uiPriority w:val="99"/>
    <w:semiHidden/>
    <w:rsid w:val="00E054D8"/>
    <w:pPr>
      <w:spacing w:after="0"/>
    </w:pPr>
  </w:style>
  <w:style w:type="paragraph" w:styleId="TOCHeading">
    <w:name w:val="TOC Heading"/>
    <w:basedOn w:val="Heading1"/>
    <w:next w:val="Normal"/>
    <w:uiPriority w:val="39"/>
    <w:unhideWhenUsed/>
    <w:qFormat/>
    <w:rsid w:val="002613BC"/>
    <w:pPr>
      <w:keepLines/>
      <w:spacing w:before="240" w:after="0" w:line="259" w:lineRule="auto"/>
      <w:outlineLvl w:val="9"/>
    </w:pPr>
    <w:rPr>
      <w:rFonts w:eastAsiaTheme="majorEastAsia" w:cstheme="majorBidi"/>
      <w:b w:val="0"/>
      <w:bCs w:val="0"/>
      <w:color w:val="2F5496" w:themeColor="accent1" w:themeShade="BF"/>
      <w:sz w:val="32"/>
      <w:szCs w:val="32"/>
    </w:rPr>
  </w:style>
  <w:style w:type="paragraph" w:styleId="TOC1">
    <w:name w:val="toc 1"/>
    <w:basedOn w:val="Normal"/>
    <w:next w:val="Normal"/>
    <w:autoRedefine/>
    <w:uiPriority w:val="39"/>
    <w:unhideWhenUsed/>
    <w:rsid w:val="002613BC"/>
    <w:pPr>
      <w:spacing w:after="100"/>
    </w:pPr>
  </w:style>
  <w:style w:type="paragraph" w:styleId="TOC2">
    <w:name w:val="toc 2"/>
    <w:basedOn w:val="Normal"/>
    <w:next w:val="Normal"/>
    <w:autoRedefine/>
    <w:uiPriority w:val="39"/>
    <w:unhideWhenUsed/>
    <w:rsid w:val="002613BC"/>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215279">
      <w:bodyDiv w:val="1"/>
      <w:marLeft w:val="0"/>
      <w:marRight w:val="0"/>
      <w:marTop w:val="0"/>
      <w:marBottom w:val="0"/>
      <w:divBdr>
        <w:top w:val="none" w:sz="0" w:space="0" w:color="auto"/>
        <w:left w:val="none" w:sz="0" w:space="0" w:color="auto"/>
        <w:bottom w:val="none" w:sz="0" w:space="0" w:color="auto"/>
        <w:right w:val="none" w:sz="0" w:space="0" w:color="auto"/>
      </w:divBdr>
    </w:div>
    <w:div w:id="826480684">
      <w:bodyDiv w:val="1"/>
      <w:marLeft w:val="0"/>
      <w:marRight w:val="0"/>
      <w:marTop w:val="0"/>
      <w:marBottom w:val="0"/>
      <w:divBdr>
        <w:top w:val="none" w:sz="0" w:space="0" w:color="auto"/>
        <w:left w:val="none" w:sz="0" w:space="0" w:color="auto"/>
        <w:bottom w:val="none" w:sz="0" w:space="0" w:color="auto"/>
        <w:right w:val="none" w:sz="0" w:space="0" w:color="auto"/>
      </w:divBdr>
    </w:div>
    <w:div w:id="855532955">
      <w:bodyDiv w:val="1"/>
      <w:marLeft w:val="0"/>
      <w:marRight w:val="0"/>
      <w:marTop w:val="0"/>
      <w:marBottom w:val="0"/>
      <w:divBdr>
        <w:top w:val="none" w:sz="0" w:space="0" w:color="auto"/>
        <w:left w:val="none" w:sz="0" w:space="0" w:color="auto"/>
        <w:bottom w:val="none" w:sz="0" w:space="0" w:color="auto"/>
        <w:right w:val="none" w:sz="0" w:space="0" w:color="auto"/>
      </w:divBdr>
    </w:div>
    <w:div w:id="969670903">
      <w:bodyDiv w:val="1"/>
      <w:marLeft w:val="0"/>
      <w:marRight w:val="0"/>
      <w:marTop w:val="0"/>
      <w:marBottom w:val="0"/>
      <w:divBdr>
        <w:top w:val="none" w:sz="0" w:space="0" w:color="auto"/>
        <w:left w:val="none" w:sz="0" w:space="0" w:color="auto"/>
        <w:bottom w:val="none" w:sz="0" w:space="0" w:color="auto"/>
        <w:right w:val="none" w:sz="0" w:space="0" w:color="auto"/>
      </w:divBdr>
    </w:div>
    <w:div w:id="1063991361">
      <w:bodyDiv w:val="1"/>
      <w:marLeft w:val="0"/>
      <w:marRight w:val="0"/>
      <w:marTop w:val="0"/>
      <w:marBottom w:val="0"/>
      <w:divBdr>
        <w:top w:val="none" w:sz="0" w:space="0" w:color="auto"/>
        <w:left w:val="none" w:sz="0" w:space="0" w:color="auto"/>
        <w:bottom w:val="none" w:sz="0" w:space="0" w:color="auto"/>
        <w:right w:val="none" w:sz="0" w:space="0" w:color="auto"/>
      </w:divBdr>
    </w:div>
    <w:div w:id="1102266134">
      <w:bodyDiv w:val="1"/>
      <w:marLeft w:val="0"/>
      <w:marRight w:val="0"/>
      <w:marTop w:val="0"/>
      <w:marBottom w:val="0"/>
      <w:divBdr>
        <w:top w:val="none" w:sz="0" w:space="0" w:color="auto"/>
        <w:left w:val="none" w:sz="0" w:space="0" w:color="auto"/>
        <w:bottom w:val="none" w:sz="0" w:space="0" w:color="auto"/>
        <w:right w:val="none" w:sz="0" w:space="0" w:color="auto"/>
      </w:divBdr>
    </w:div>
    <w:div w:id="1203246349">
      <w:bodyDiv w:val="1"/>
      <w:marLeft w:val="0"/>
      <w:marRight w:val="0"/>
      <w:marTop w:val="0"/>
      <w:marBottom w:val="0"/>
      <w:divBdr>
        <w:top w:val="none" w:sz="0" w:space="0" w:color="auto"/>
        <w:left w:val="none" w:sz="0" w:space="0" w:color="auto"/>
        <w:bottom w:val="none" w:sz="0" w:space="0" w:color="auto"/>
        <w:right w:val="none" w:sz="0" w:space="0" w:color="auto"/>
      </w:divBdr>
    </w:div>
    <w:div w:id="1412658865">
      <w:bodyDiv w:val="1"/>
      <w:marLeft w:val="0"/>
      <w:marRight w:val="0"/>
      <w:marTop w:val="0"/>
      <w:marBottom w:val="0"/>
      <w:divBdr>
        <w:top w:val="none" w:sz="0" w:space="0" w:color="auto"/>
        <w:left w:val="none" w:sz="0" w:space="0" w:color="auto"/>
        <w:bottom w:val="none" w:sz="0" w:space="0" w:color="auto"/>
        <w:right w:val="none" w:sz="0" w:space="0" w:color="auto"/>
      </w:divBdr>
    </w:div>
    <w:div w:id="1463230921">
      <w:bodyDiv w:val="1"/>
      <w:marLeft w:val="0"/>
      <w:marRight w:val="0"/>
      <w:marTop w:val="0"/>
      <w:marBottom w:val="0"/>
      <w:divBdr>
        <w:top w:val="none" w:sz="0" w:space="0" w:color="auto"/>
        <w:left w:val="none" w:sz="0" w:space="0" w:color="auto"/>
        <w:bottom w:val="none" w:sz="0" w:space="0" w:color="auto"/>
        <w:right w:val="none" w:sz="0" w:space="0" w:color="auto"/>
      </w:divBdr>
    </w:div>
    <w:div w:id="1748382915">
      <w:bodyDiv w:val="1"/>
      <w:marLeft w:val="0"/>
      <w:marRight w:val="0"/>
      <w:marTop w:val="0"/>
      <w:marBottom w:val="0"/>
      <w:divBdr>
        <w:top w:val="none" w:sz="0" w:space="0" w:color="auto"/>
        <w:left w:val="none" w:sz="0" w:space="0" w:color="auto"/>
        <w:bottom w:val="none" w:sz="0" w:space="0" w:color="auto"/>
        <w:right w:val="none" w:sz="0" w:space="0" w:color="auto"/>
      </w:divBdr>
    </w:div>
    <w:div w:id="1748727414">
      <w:bodyDiv w:val="1"/>
      <w:marLeft w:val="0"/>
      <w:marRight w:val="0"/>
      <w:marTop w:val="0"/>
      <w:marBottom w:val="0"/>
      <w:divBdr>
        <w:top w:val="none" w:sz="0" w:space="0" w:color="auto"/>
        <w:left w:val="none" w:sz="0" w:space="0" w:color="auto"/>
        <w:bottom w:val="none" w:sz="0" w:space="0" w:color="auto"/>
        <w:right w:val="none" w:sz="0" w:space="0" w:color="auto"/>
      </w:divBdr>
    </w:div>
    <w:div w:id="1775514647">
      <w:bodyDiv w:val="1"/>
      <w:marLeft w:val="0"/>
      <w:marRight w:val="0"/>
      <w:marTop w:val="0"/>
      <w:marBottom w:val="0"/>
      <w:divBdr>
        <w:top w:val="none" w:sz="0" w:space="0" w:color="auto"/>
        <w:left w:val="none" w:sz="0" w:space="0" w:color="auto"/>
        <w:bottom w:val="none" w:sz="0" w:space="0" w:color="auto"/>
        <w:right w:val="none" w:sz="0" w:space="0" w:color="auto"/>
      </w:divBdr>
    </w:div>
    <w:div w:id="1848669605">
      <w:bodyDiv w:val="1"/>
      <w:marLeft w:val="0"/>
      <w:marRight w:val="0"/>
      <w:marTop w:val="0"/>
      <w:marBottom w:val="0"/>
      <w:divBdr>
        <w:top w:val="none" w:sz="0" w:space="0" w:color="auto"/>
        <w:left w:val="none" w:sz="0" w:space="0" w:color="auto"/>
        <w:bottom w:val="none" w:sz="0" w:space="0" w:color="auto"/>
        <w:right w:val="none" w:sz="0" w:space="0" w:color="auto"/>
      </w:divBdr>
    </w:div>
    <w:div w:id="1963459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livescience.com/58891-why-2-degrees-celsius-increase-matters.html" TargetMode="External"/><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harvardsciencereview.com/2016/12/20/why-should-we-care-about-climate-change/"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kaggle.com/berkeleyearth/climate-change-earth-surface-temperature-dat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kaggle.com/berkeleyearth/climate-change-earth-surface-temperature-dat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neha\AppData\Roaming\Microsoft\Templates\Classic%20student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6EE10E6F5F14BF3BCF42ED9634E5BB5"/>
        <w:category>
          <w:name w:val="General"/>
          <w:gallery w:val="placeholder"/>
        </w:category>
        <w:types>
          <w:type w:val="bbPlcHdr"/>
        </w:types>
        <w:behaviors>
          <w:behavior w:val="content"/>
        </w:behaviors>
        <w:guid w:val="{DBAF96CE-7B11-4247-9A18-E6175E89E9C1}"/>
      </w:docPartPr>
      <w:docPartBody>
        <w:p w:rsidR="007E4F42" w:rsidRDefault="007E4F42">
          <w:pPr>
            <w:pStyle w:val="26EE10E6F5F14BF3BCF42ED9634E5BB5"/>
          </w:pPr>
          <w:r w:rsidRPr="000040C5">
            <w:t>Student:</w:t>
          </w:r>
        </w:p>
      </w:docPartBody>
    </w:docPart>
    <w:docPart>
      <w:docPartPr>
        <w:name w:val="BEB3F2953A7445A6B01AD987631E27B5"/>
        <w:category>
          <w:name w:val="General"/>
          <w:gallery w:val="placeholder"/>
        </w:category>
        <w:types>
          <w:type w:val="bbPlcHdr"/>
        </w:types>
        <w:behaviors>
          <w:behavior w:val="content"/>
        </w:behaviors>
        <w:guid w:val="{A44F2E09-A6CB-410D-B114-BC47540508F9}"/>
      </w:docPartPr>
      <w:docPartBody>
        <w:p w:rsidR="007E4F42" w:rsidRDefault="007E4F42">
          <w:pPr>
            <w:pStyle w:val="BEB3F2953A7445A6B01AD987631E27B5"/>
          </w:pPr>
          <w:r w:rsidRPr="000040C5">
            <w:t>Course:</w:t>
          </w:r>
        </w:p>
      </w:docPartBody>
    </w:docPart>
    <w:docPart>
      <w:docPartPr>
        <w:name w:val="1F8CC83598674DA7A5D46A4FFDB24E0D"/>
        <w:category>
          <w:name w:val="General"/>
          <w:gallery w:val="placeholder"/>
        </w:category>
        <w:types>
          <w:type w:val="bbPlcHdr"/>
        </w:types>
        <w:behaviors>
          <w:behavior w:val="content"/>
        </w:behaviors>
        <w:guid w:val="{4E485845-FBCC-4CF8-A46B-8C135268CE6A}"/>
      </w:docPartPr>
      <w:docPartBody>
        <w:p w:rsidR="007E4F42" w:rsidRDefault="007E4F42">
          <w:pPr>
            <w:pStyle w:val="1F8CC83598674DA7A5D46A4FFDB24E0D"/>
          </w:pPr>
          <w:r w:rsidRPr="000040C5">
            <w:t>Course title</w:t>
          </w:r>
        </w:p>
      </w:docPartBody>
    </w:docPart>
    <w:docPart>
      <w:docPartPr>
        <w:name w:val="7FA5BE8EEA60462899D2B46483D3B763"/>
        <w:category>
          <w:name w:val="General"/>
          <w:gallery w:val="placeholder"/>
        </w:category>
        <w:types>
          <w:type w:val="bbPlcHdr"/>
        </w:types>
        <w:behaviors>
          <w:behavior w:val="content"/>
        </w:behaviors>
        <w:guid w:val="{EC51A3AC-15B1-4D70-AF49-75504392544F}"/>
      </w:docPartPr>
      <w:docPartBody>
        <w:p w:rsidR="007E4F42" w:rsidRDefault="007E4F42">
          <w:pPr>
            <w:pStyle w:val="7FA5BE8EEA60462899D2B46483D3B763"/>
          </w:pPr>
          <w:r w:rsidRPr="000040C5">
            <w:t>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145D7A"/>
    <w:multiLevelType w:val="multilevel"/>
    <w:tmpl w:val="7E5E73A2"/>
    <w:styleLink w:val="BullettedList"/>
    <w:lvl w:ilvl="0">
      <w:start w:val="1"/>
      <w:numFmt w:val="bullet"/>
      <w:pStyle w:val="ListBullet"/>
      <w:lvlText w:val=""/>
      <w:lvlJc w:val="left"/>
      <w:pPr>
        <w:tabs>
          <w:tab w:val="num" w:pos="360"/>
        </w:tabs>
        <w:ind w:left="357" w:hanging="357"/>
      </w:pPr>
      <w:rPr>
        <w:rFonts w:ascii="Symbol" w:hAnsi="Symbol" w:hint="default"/>
        <w:color w:val="4472C4" w:themeColor="accent1"/>
      </w:rPr>
    </w:lvl>
    <w:lvl w:ilvl="1">
      <w:start w:val="1"/>
      <w:numFmt w:val="bullet"/>
      <w:pStyle w:val="ListBullet2"/>
      <w:lvlText w:val="o"/>
      <w:lvlJc w:val="left"/>
      <w:pPr>
        <w:tabs>
          <w:tab w:val="num" w:pos="360"/>
        </w:tabs>
        <w:ind w:left="357" w:hanging="357"/>
      </w:pPr>
      <w:rPr>
        <w:rFonts w:ascii="Courier New" w:hAnsi="Courier New" w:hint="default"/>
      </w:rPr>
    </w:lvl>
    <w:lvl w:ilvl="2">
      <w:start w:val="1"/>
      <w:numFmt w:val="bullet"/>
      <w:lvlText w:val=""/>
      <w:lvlJc w:val="left"/>
      <w:pPr>
        <w:tabs>
          <w:tab w:val="num" w:pos="360"/>
        </w:tabs>
        <w:ind w:left="357" w:hanging="357"/>
      </w:pPr>
      <w:rPr>
        <w:rFonts w:ascii="Wingdings" w:hAnsi="Wingdings" w:hint="default"/>
      </w:rPr>
    </w:lvl>
    <w:lvl w:ilvl="3">
      <w:start w:val="1"/>
      <w:numFmt w:val="bullet"/>
      <w:lvlText w:val=""/>
      <w:lvlJc w:val="left"/>
      <w:pPr>
        <w:tabs>
          <w:tab w:val="num" w:pos="360"/>
        </w:tabs>
        <w:ind w:left="357" w:hanging="357"/>
      </w:pPr>
      <w:rPr>
        <w:rFonts w:ascii="Symbol" w:hAnsi="Symbol" w:hint="default"/>
      </w:rPr>
    </w:lvl>
    <w:lvl w:ilvl="4">
      <w:start w:val="1"/>
      <w:numFmt w:val="bullet"/>
      <w:lvlText w:val="o"/>
      <w:lvlJc w:val="left"/>
      <w:pPr>
        <w:tabs>
          <w:tab w:val="num" w:pos="360"/>
        </w:tabs>
        <w:ind w:left="357" w:hanging="357"/>
      </w:pPr>
      <w:rPr>
        <w:rFonts w:ascii="Courier New" w:hAnsi="Courier New" w:cs="Courier New" w:hint="default"/>
      </w:rPr>
    </w:lvl>
    <w:lvl w:ilvl="5">
      <w:start w:val="1"/>
      <w:numFmt w:val="bullet"/>
      <w:lvlText w:val=""/>
      <w:lvlJc w:val="left"/>
      <w:pPr>
        <w:tabs>
          <w:tab w:val="num" w:pos="360"/>
        </w:tabs>
        <w:ind w:left="357" w:hanging="357"/>
      </w:pPr>
      <w:rPr>
        <w:rFonts w:ascii="Wingdings" w:hAnsi="Wingdings" w:hint="default"/>
      </w:rPr>
    </w:lvl>
    <w:lvl w:ilvl="6">
      <w:start w:val="1"/>
      <w:numFmt w:val="bullet"/>
      <w:lvlText w:val=""/>
      <w:lvlJc w:val="left"/>
      <w:pPr>
        <w:tabs>
          <w:tab w:val="num" w:pos="360"/>
        </w:tabs>
        <w:ind w:left="357" w:hanging="357"/>
      </w:pPr>
      <w:rPr>
        <w:rFonts w:ascii="Symbol" w:hAnsi="Symbol" w:hint="default"/>
      </w:rPr>
    </w:lvl>
    <w:lvl w:ilvl="7">
      <w:start w:val="1"/>
      <w:numFmt w:val="bullet"/>
      <w:lvlText w:val="o"/>
      <w:lvlJc w:val="left"/>
      <w:pPr>
        <w:tabs>
          <w:tab w:val="num" w:pos="360"/>
        </w:tabs>
        <w:ind w:left="357" w:hanging="357"/>
      </w:pPr>
      <w:rPr>
        <w:rFonts w:ascii="Courier New" w:hAnsi="Courier New" w:cs="Courier New" w:hint="default"/>
      </w:rPr>
    </w:lvl>
    <w:lvl w:ilvl="8">
      <w:start w:val="1"/>
      <w:numFmt w:val="bullet"/>
      <w:lvlText w:val=""/>
      <w:lvlJc w:val="left"/>
      <w:pPr>
        <w:tabs>
          <w:tab w:val="num" w:pos="360"/>
        </w:tabs>
        <w:ind w:left="357" w:hanging="357"/>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F42"/>
    <w:rsid w:val="001E0BDD"/>
    <w:rsid w:val="003227D1"/>
    <w:rsid w:val="007E4F42"/>
    <w:rsid w:val="00DE30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pPr>
      <w:keepNext/>
      <w:spacing w:before="240" w:after="120" w:line="240" w:lineRule="auto"/>
      <w:outlineLvl w:val="1"/>
    </w:pPr>
    <w:rPr>
      <w:rFonts w:asciiTheme="majorHAnsi" w:eastAsiaTheme="minorHAnsi" w:hAnsiTheme="majorHAnsi"/>
      <w:bCs/>
      <w:color w:val="4472C4" w:themeColor="accent1"/>
      <w:sz w:val="36"/>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val="0"/>
      <w:iCs/>
      <w:color w:val="4472C4" w:themeColor="accent1"/>
    </w:rPr>
  </w:style>
  <w:style w:type="paragraph" w:customStyle="1" w:styleId="F78B8030CD754B27B5BC7E9A9DBF3457">
    <w:name w:val="F78B8030CD754B27B5BC7E9A9DBF3457"/>
  </w:style>
  <w:style w:type="paragraph" w:customStyle="1" w:styleId="13305124870E4B858DD010F2195C42C8">
    <w:name w:val="13305124870E4B858DD010F2195C42C8"/>
  </w:style>
  <w:style w:type="paragraph" w:customStyle="1" w:styleId="877D1A966BE54C088A63BB496F63EB4A">
    <w:name w:val="877D1A966BE54C088A63BB496F63EB4A"/>
  </w:style>
  <w:style w:type="paragraph" w:customStyle="1" w:styleId="26EE10E6F5F14BF3BCF42ED9634E5BB5">
    <w:name w:val="26EE10E6F5F14BF3BCF42ED9634E5BB5"/>
  </w:style>
  <w:style w:type="paragraph" w:customStyle="1" w:styleId="FE32127FC6374D98971528A068724A5A">
    <w:name w:val="FE32127FC6374D98971528A068724A5A"/>
  </w:style>
  <w:style w:type="paragraph" w:customStyle="1" w:styleId="C0F40B8F0EE04AF38A3D8CC3953D5F92">
    <w:name w:val="C0F40B8F0EE04AF38A3D8CC3953D5F92"/>
  </w:style>
  <w:style w:type="paragraph" w:customStyle="1" w:styleId="BA43AFB1041E4E449A0B624F881A21F8">
    <w:name w:val="BA43AFB1041E4E449A0B624F881A21F8"/>
  </w:style>
  <w:style w:type="paragraph" w:customStyle="1" w:styleId="BEB3F2953A7445A6B01AD987631E27B5">
    <w:name w:val="BEB3F2953A7445A6B01AD987631E27B5"/>
  </w:style>
  <w:style w:type="paragraph" w:customStyle="1" w:styleId="1F8CC83598674DA7A5D46A4FFDB24E0D">
    <w:name w:val="1F8CC83598674DA7A5D46A4FFDB24E0D"/>
  </w:style>
  <w:style w:type="paragraph" w:customStyle="1" w:styleId="E5D870D5EFC042BEA233D304E77FF734">
    <w:name w:val="E5D870D5EFC042BEA233D304E77FF734"/>
  </w:style>
  <w:style w:type="paragraph" w:customStyle="1" w:styleId="D7D2D6C2B6FD46E986C0BDB4D2AB8077">
    <w:name w:val="D7D2D6C2B6FD46E986C0BDB4D2AB8077"/>
  </w:style>
  <w:style w:type="paragraph" w:customStyle="1" w:styleId="D47B565AD415488086EC5F6A84BC63D8">
    <w:name w:val="D47B565AD415488086EC5F6A84BC63D8"/>
  </w:style>
  <w:style w:type="paragraph" w:customStyle="1" w:styleId="E8298C88589C4AEB9EDB203711A13FF1">
    <w:name w:val="E8298C88589C4AEB9EDB203711A13FF1"/>
  </w:style>
  <w:style w:type="paragraph" w:customStyle="1" w:styleId="02B0E65AEC294FE0B0E2DCE3BA05868C">
    <w:name w:val="02B0E65AEC294FE0B0E2DCE3BA05868C"/>
  </w:style>
  <w:style w:type="paragraph" w:customStyle="1" w:styleId="1D3E31A91A3E4EEBACF6521A100B5344">
    <w:name w:val="1D3E31A91A3E4EEBACF6521A100B5344"/>
  </w:style>
  <w:style w:type="paragraph" w:customStyle="1" w:styleId="B3E6FEB9D51048959D794F1537C97E24">
    <w:name w:val="B3E6FEB9D51048959D794F1537C97E24"/>
  </w:style>
  <w:style w:type="paragraph" w:customStyle="1" w:styleId="BE21B92972784032AAE13C1326C9EFD3">
    <w:name w:val="BE21B92972784032AAE13C1326C9EFD3"/>
  </w:style>
  <w:style w:type="paragraph" w:customStyle="1" w:styleId="BD6BAF9A828A4D22AAB306CAA153E78F">
    <w:name w:val="BD6BAF9A828A4D22AAB306CAA153E78F"/>
  </w:style>
  <w:style w:type="paragraph" w:customStyle="1" w:styleId="DB06C5FC0C4947B18091CB58B14E3E77">
    <w:name w:val="DB06C5FC0C4947B18091CB58B14E3E77"/>
  </w:style>
  <w:style w:type="paragraph" w:customStyle="1" w:styleId="B3EBDD4963B745C4BCF49F5CB8DCA06D">
    <w:name w:val="B3EBDD4963B745C4BCF49F5CB8DCA06D"/>
  </w:style>
  <w:style w:type="paragraph" w:customStyle="1" w:styleId="6281E3FBA03B4835BFB7E72026202A4E">
    <w:name w:val="6281E3FBA03B4835BFB7E72026202A4E"/>
  </w:style>
  <w:style w:type="paragraph" w:customStyle="1" w:styleId="D8CBA81B5D2645EEB245FC668093EF4E">
    <w:name w:val="D8CBA81B5D2645EEB245FC668093EF4E"/>
  </w:style>
  <w:style w:type="paragraph" w:customStyle="1" w:styleId="171F07D4639047D281AC897745F1FD2D">
    <w:name w:val="171F07D4639047D281AC897745F1FD2D"/>
  </w:style>
  <w:style w:type="paragraph" w:customStyle="1" w:styleId="49BD2047ABBF4AAAA5A1F64F40E88F92">
    <w:name w:val="49BD2047ABBF4AAAA5A1F64F40E88F92"/>
  </w:style>
  <w:style w:type="paragraph" w:customStyle="1" w:styleId="34A8EB2353684E4BACF7BAE726E65769">
    <w:name w:val="34A8EB2353684E4BACF7BAE726E65769"/>
  </w:style>
  <w:style w:type="paragraph" w:customStyle="1" w:styleId="1C3F1BBBDA7040A9974A7086F29CACDA">
    <w:name w:val="1C3F1BBBDA7040A9974A7086F29CACDA"/>
  </w:style>
  <w:style w:type="paragraph" w:styleId="ListBullet">
    <w:name w:val="List Bullet"/>
    <w:basedOn w:val="Normal"/>
    <w:uiPriority w:val="99"/>
    <w:qFormat/>
    <w:pPr>
      <w:numPr>
        <w:numId w:val="1"/>
      </w:numPr>
      <w:tabs>
        <w:tab w:val="clear" w:pos="360"/>
      </w:tabs>
      <w:spacing w:after="0" w:line="240" w:lineRule="auto"/>
      <w:contextualSpacing/>
    </w:pPr>
    <w:rPr>
      <w:rFonts w:eastAsiaTheme="minorHAnsi"/>
      <w:color w:val="808080" w:themeColor="background1" w:themeShade="80"/>
      <w:sz w:val="26"/>
      <w:szCs w:val="26"/>
    </w:rPr>
  </w:style>
  <w:style w:type="numbering" w:customStyle="1" w:styleId="BullettedList">
    <w:name w:val="BullettedList"/>
    <w:uiPriority w:val="99"/>
    <w:pPr>
      <w:numPr>
        <w:numId w:val="1"/>
      </w:numPr>
    </w:pPr>
  </w:style>
  <w:style w:type="paragraph" w:styleId="ListBullet2">
    <w:name w:val="List Bullet 2"/>
    <w:basedOn w:val="Normal"/>
    <w:uiPriority w:val="99"/>
    <w:semiHidden/>
    <w:unhideWhenUsed/>
    <w:pPr>
      <w:numPr>
        <w:ilvl w:val="1"/>
        <w:numId w:val="1"/>
      </w:numPr>
      <w:spacing w:line="240" w:lineRule="auto"/>
      <w:contextualSpacing/>
    </w:pPr>
    <w:rPr>
      <w:rFonts w:eastAsiaTheme="minorHAnsi"/>
      <w:color w:val="808080" w:themeColor="background1" w:themeShade="80"/>
      <w:sz w:val="26"/>
      <w:szCs w:val="26"/>
    </w:rPr>
  </w:style>
  <w:style w:type="paragraph" w:customStyle="1" w:styleId="F65C0A21F8B543BF9A8355899F4FE212">
    <w:name w:val="F65C0A21F8B543BF9A8355899F4FE212"/>
  </w:style>
  <w:style w:type="paragraph" w:customStyle="1" w:styleId="9C134E91591D4B40A3ED8B353C7E4211">
    <w:name w:val="9C134E91591D4B40A3ED8B353C7E4211"/>
  </w:style>
  <w:style w:type="paragraph" w:customStyle="1" w:styleId="39450B0462E84222A150CE9376BDA352">
    <w:name w:val="39450B0462E84222A150CE9376BDA352"/>
  </w:style>
  <w:style w:type="paragraph" w:customStyle="1" w:styleId="0D4D8E078E7E4CE3B55CABC6297C70DE">
    <w:name w:val="0D4D8E078E7E4CE3B55CABC6297C70DE"/>
  </w:style>
  <w:style w:type="paragraph" w:customStyle="1" w:styleId="E64EA23309354E08810CCAC0A7DD6FA1">
    <w:name w:val="E64EA23309354E08810CCAC0A7DD6FA1"/>
  </w:style>
  <w:style w:type="paragraph" w:customStyle="1" w:styleId="A8BCC441595D4828B15AE115664096FE">
    <w:name w:val="A8BCC441595D4828B15AE115664096FE"/>
  </w:style>
  <w:style w:type="paragraph" w:customStyle="1" w:styleId="D935A2FB682A43C9A75BCD2B3CA8424D">
    <w:name w:val="D935A2FB682A43C9A75BCD2B3CA8424D"/>
  </w:style>
  <w:style w:type="paragraph" w:customStyle="1" w:styleId="377E3674706F4FCE9C471510A92C459D">
    <w:name w:val="377E3674706F4FCE9C471510A92C459D"/>
  </w:style>
  <w:style w:type="paragraph" w:customStyle="1" w:styleId="7FA5BE8EEA60462899D2B46483D3B763">
    <w:name w:val="7FA5BE8EEA60462899D2B46483D3B763"/>
  </w:style>
  <w:style w:type="paragraph" w:customStyle="1" w:styleId="D3C68645C6454EE88E30755A35961F43">
    <w:name w:val="D3C68645C6454EE88E30755A35961F43"/>
  </w:style>
  <w:style w:type="paragraph" w:customStyle="1" w:styleId="421AA1BC69D54AC19DDF04424978CCBB">
    <w:name w:val="421AA1BC69D54AC19DDF04424978CCBB"/>
  </w:style>
  <w:style w:type="paragraph" w:customStyle="1" w:styleId="69CF5022C4BD4845902DE255D986954A">
    <w:name w:val="69CF5022C4BD4845902DE255D986954A"/>
  </w:style>
  <w:style w:type="paragraph" w:customStyle="1" w:styleId="CDB68BAF25AB431B8E09B4F1068C1C64">
    <w:name w:val="CDB68BAF25AB431B8E09B4F1068C1C64"/>
  </w:style>
  <w:style w:type="character" w:customStyle="1" w:styleId="Heading2Char">
    <w:name w:val="Heading 2 Char"/>
    <w:basedOn w:val="DefaultParagraphFont"/>
    <w:link w:val="Heading2"/>
    <w:uiPriority w:val="9"/>
    <w:rPr>
      <w:rFonts w:asciiTheme="majorHAnsi" w:eastAsiaTheme="minorHAnsi" w:hAnsiTheme="majorHAnsi"/>
      <w:bCs/>
      <w:color w:val="4472C4" w:themeColor="accent1"/>
      <w:sz w:val="36"/>
      <w:szCs w:val="56"/>
    </w:rPr>
  </w:style>
  <w:style w:type="paragraph" w:customStyle="1" w:styleId="F65B422DB7374BDDA2C790C0B7A75A1A">
    <w:name w:val="F65B422DB7374BDDA2C790C0B7A75A1A"/>
  </w:style>
  <w:style w:type="paragraph" w:customStyle="1" w:styleId="7F3777E1D398472FBD4944BE0F01A63E">
    <w:name w:val="7F3777E1D398472FBD4944BE0F01A63E"/>
  </w:style>
  <w:style w:type="paragraph" w:customStyle="1" w:styleId="BC77796BBA414EF09513BCF04DA7424E">
    <w:name w:val="BC77796BBA414EF09513BCF04DA7424E"/>
  </w:style>
  <w:style w:type="paragraph" w:customStyle="1" w:styleId="67187027D6AD4B98948BA83A43049D61">
    <w:name w:val="67187027D6AD4B98948BA83A43049D61"/>
  </w:style>
  <w:style w:type="paragraph" w:customStyle="1" w:styleId="52451D20D75A4C718A2DFE81F288E0A7">
    <w:name w:val="52451D20D75A4C718A2DFE81F288E0A7"/>
  </w:style>
  <w:style w:type="paragraph" w:customStyle="1" w:styleId="027DC8E73D154DD488918AD89D5A2007">
    <w:name w:val="027DC8E73D154DD488918AD89D5A2007"/>
  </w:style>
  <w:style w:type="paragraph" w:customStyle="1" w:styleId="81944D74844545BF9A01271A562FEE31">
    <w:name w:val="81944D74844545BF9A01271A562FEE31"/>
  </w:style>
  <w:style w:type="paragraph" w:customStyle="1" w:styleId="04E0898DE97F4474855B6367148629E3">
    <w:name w:val="04E0898DE97F4474855B6367148629E3"/>
  </w:style>
  <w:style w:type="paragraph" w:customStyle="1" w:styleId="831F1EED34554066ADFD6474D5209175">
    <w:name w:val="831F1EED34554066ADFD6474D5209175"/>
    <w:rsid w:val="007E4F4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Тема Office">
  <a:themeElements>
    <a:clrScheme name="Custom 37">
      <a:dk1>
        <a:sysClr val="windowText" lastClr="000000"/>
      </a:dk1>
      <a:lt1>
        <a:sysClr val="window" lastClr="FFFFFF"/>
      </a:lt1>
      <a:dk2>
        <a:srgbClr val="C6281D"/>
      </a:dk2>
      <a:lt2>
        <a:srgbClr val="E7E6E6"/>
      </a:lt2>
      <a:accent1>
        <a:srgbClr val="4472C4"/>
      </a:accent1>
      <a:accent2>
        <a:srgbClr val="ED7D31"/>
      </a:accent2>
      <a:accent3>
        <a:srgbClr val="A5A5A5"/>
      </a:accent3>
      <a:accent4>
        <a:srgbClr val="FFC000"/>
      </a:accent4>
      <a:accent5>
        <a:srgbClr val="5B9BD5"/>
      </a:accent5>
      <a:accent6>
        <a:srgbClr val="70AD47"/>
      </a:accent6>
      <a:hlink>
        <a:srgbClr val="C6281D"/>
      </a:hlink>
      <a:folHlink>
        <a:srgbClr val="C6281D"/>
      </a:folHlink>
    </a:clrScheme>
    <a:fontScheme name="Classic Students Report">
      <a:majorFont>
        <a:latin typeface="Calibri Light"/>
        <a:ea typeface=""/>
        <a:cs typeface=""/>
      </a:majorFont>
      <a:minorFont>
        <a:latin typeface="Calibri Light"/>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75F1C-B41B-488A-9267-68864D3C15A5}">
  <ds:schemaRefs>
    <ds:schemaRef ds:uri="http://schemas.microsoft.com/sharepoint/v3/contenttype/forms"/>
  </ds:schemaRefs>
</ds:datastoreItem>
</file>

<file path=customXml/itemProps2.xml><?xml version="1.0" encoding="utf-8"?>
<ds:datastoreItem xmlns:ds="http://schemas.openxmlformats.org/officeDocument/2006/customXml" ds:itemID="{3B837835-72CB-4299-965D-EC30EB543F7B}">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E661F654-B318-449E-80A5-A95570B902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3AED25A-27DB-49A4-B947-2358803B8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Classic students report.dotx</Template>
  <TotalTime>0</TotalTime>
  <Pages>24</Pages>
  <Words>3686</Words>
  <Characters>21011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BAN 693 – Business Analytics Capstone Project</vt:lpstr>
    </vt:vector>
  </TitlesOfParts>
  <Company/>
  <LinksUpToDate>false</LinksUpToDate>
  <CharactersWithSpaces>24648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 693 – Business Analytics Capstone Project</dc:title>
  <dc:subject/>
  <dc:creator/>
  <cp:keywords/>
  <dc:description/>
  <cp:lastModifiedBy/>
  <cp:revision>1</cp:revision>
  <dcterms:created xsi:type="dcterms:W3CDTF">2019-11-17T20:24:00Z</dcterms:created>
  <dcterms:modified xsi:type="dcterms:W3CDTF">2019-12-02T13:45:00Z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